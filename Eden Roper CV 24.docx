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EBECB" w14:textId="6A514BE9" w:rsidR="00394A6D" w:rsidRPr="00450D0E" w:rsidRDefault="00FC2054" w:rsidP="00A80730">
      <w:pPr>
        <w:pStyle w:val="Title"/>
        <w:jc w:val="center"/>
        <w:rPr>
          <w:lang w:val="en-GB"/>
        </w:rPr>
      </w:pPr>
      <w:sdt>
        <w:sdtPr>
          <w:rPr>
            <w:lang w:val="en-GB"/>
          </w:rPr>
          <w:alias w:val="Enter your name:"/>
          <w:tag w:val=""/>
          <w:id w:val="-328297061"/>
          <w:placeholder>
            <w:docPart w:val="D21DBEB3ECEE4CD48078346F8A6D499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10F21">
            <w:rPr>
              <w:lang w:val="en-GB"/>
            </w:rPr>
            <w:t>Eden Roper</w:t>
          </w:r>
        </w:sdtContent>
      </w:sdt>
    </w:p>
    <w:p w14:paraId="377A30FD" w14:textId="63F5C480" w:rsidR="00394A6D" w:rsidRPr="00450D0E" w:rsidRDefault="00410F21" w:rsidP="00A80730">
      <w:pPr>
        <w:jc w:val="center"/>
        <w:rPr>
          <w:lang w:val="en-GB"/>
        </w:rPr>
      </w:pPr>
      <w:r>
        <w:rPr>
          <w:lang w:val="en-GB"/>
        </w:rPr>
        <w:t>10 Highfield Road, Prestwich, Manchester, M25 3HU</w:t>
      </w:r>
      <w:r w:rsidR="00CC75DB" w:rsidRPr="00450D0E">
        <w:rPr>
          <w:lang w:val="en-GB" w:bidi="en-GB"/>
        </w:rPr>
        <w:t> | </w:t>
      </w:r>
      <w:r>
        <w:rPr>
          <w:lang w:val="en-GB"/>
        </w:rPr>
        <w:t>+447522430638</w:t>
      </w:r>
      <w:r w:rsidR="00CC75DB" w:rsidRPr="00450D0E">
        <w:rPr>
          <w:lang w:val="en-GB" w:bidi="en-GB"/>
        </w:rPr>
        <w:t> | </w:t>
      </w:r>
      <w:r>
        <w:rPr>
          <w:lang w:val="en-GB"/>
        </w:rPr>
        <w:t>edenroper2006@hotmail.co.uk</w:t>
      </w:r>
    </w:p>
    <w:p w14:paraId="727DCD59" w14:textId="77777777" w:rsidR="00A80730" w:rsidRDefault="00A80730" w:rsidP="00A80730">
      <w:pPr>
        <w:pStyle w:val="Heading1"/>
        <w:jc w:val="center"/>
        <w:rPr>
          <w:lang w:val="en-GB"/>
        </w:rPr>
      </w:pPr>
    </w:p>
    <w:p w14:paraId="65B61913" w14:textId="15F85266" w:rsidR="00394A6D" w:rsidRDefault="00410F21" w:rsidP="00A80730">
      <w:pPr>
        <w:pStyle w:val="Heading1"/>
        <w:jc w:val="center"/>
        <w:rPr>
          <w:lang w:val="en-GB"/>
        </w:rPr>
      </w:pPr>
      <w:r>
        <w:rPr>
          <w:lang w:val="en-GB"/>
        </w:rPr>
        <w:t>Summary</w:t>
      </w:r>
    </w:p>
    <w:p w14:paraId="1DB2238F" w14:textId="77777777" w:rsidR="00410F21" w:rsidRPr="00450D0E" w:rsidRDefault="00410F21">
      <w:pPr>
        <w:pStyle w:val="Heading1"/>
        <w:rPr>
          <w:lang w:val="en-GB"/>
        </w:rPr>
      </w:pPr>
    </w:p>
    <w:p w14:paraId="338EA225" w14:textId="4F2DECB8" w:rsidR="00410F21" w:rsidRPr="00410F21" w:rsidRDefault="00410F21" w:rsidP="00410F21">
      <w:pPr>
        <w:pStyle w:val="ListBullet"/>
        <w:rPr>
          <w:lang w:eastAsia="en-GB"/>
        </w:rPr>
      </w:pPr>
      <w:r w:rsidRPr="000B3D1B">
        <w:rPr>
          <w:b/>
          <w:bCs/>
          <w:lang w:eastAsia="en-GB"/>
        </w:rPr>
        <w:t>Scientific writing</w:t>
      </w:r>
      <w:r w:rsidRPr="00F32CB1">
        <w:rPr>
          <w:lang w:eastAsia="en-GB"/>
        </w:rPr>
        <w:t xml:space="preserve"> in the form of topical introductions; research paper discussions; grant applications; scientific literacy; poster defenses and scientific communication to the public</w:t>
      </w:r>
    </w:p>
    <w:p w14:paraId="52A07BB9" w14:textId="618A8CB1" w:rsidR="00410F21" w:rsidRPr="00410F21" w:rsidRDefault="000B3D1B" w:rsidP="00410F21">
      <w:pPr>
        <w:pStyle w:val="ListBullet"/>
        <w:rPr>
          <w:lang w:eastAsia="en-GB"/>
        </w:rPr>
      </w:pPr>
      <w:r w:rsidRPr="000B3D1B">
        <w:rPr>
          <w:b/>
          <w:bCs/>
          <w:lang w:eastAsia="en-GB"/>
        </w:rPr>
        <w:t>A</w:t>
      </w:r>
      <w:r w:rsidR="00410F21" w:rsidRPr="000B3D1B">
        <w:rPr>
          <w:b/>
          <w:bCs/>
          <w:lang w:eastAsia="en-GB"/>
        </w:rPr>
        <w:t xml:space="preserve">pplication of complex </w:t>
      </w:r>
      <w:r w:rsidRPr="0040623F">
        <w:rPr>
          <w:b/>
          <w:bCs/>
          <w:lang w:eastAsia="en-GB"/>
        </w:rPr>
        <w:t>B</w:t>
      </w:r>
      <w:r w:rsidR="00410F21" w:rsidRPr="0040623F">
        <w:rPr>
          <w:b/>
          <w:bCs/>
          <w:lang w:eastAsia="en-GB"/>
        </w:rPr>
        <w:t>iochemistry</w:t>
      </w:r>
      <w:r w:rsidRPr="0040623F">
        <w:rPr>
          <w:b/>
          <w:bCs/>
          <w:lang w:eastAsia="en-GB"/>
        </w:rPr>
        <w:t xml:space="preserve"> </w:t>
      </w:r>
      <w:r w:rsidRPr="000B3D1B">
        <w:rPr>
          <w:b/>
          <w:bCs/>
          <w:lang w:eastAsia="en-GB"/>
        </w:rPr>
        <w:t>topics</w:t>
      </w:r>
      <w:r w:rsidR="003951C6">
        <w:rPr>
          <w:b/>
          <w:bCs/>
          <w:lang w:eastAsia="en-GB"/>
        </w:rPr>
        <w:t xml:space="preserve"> </w:t>
      </w:r>
      <w:r w:rsidR="003951C6">
        <w:rPr>
          <w:lang w:eastAsia="en-GB"/>
        </w:rPr>
        <w:t>to diseases</w:t>
      </w:r>
      <w:r w:rsidR="00410F21" w:rsidRPr="00F32CB1">
        <w:rPr>
          <w:lang w:eastAsia="en-GB"/>
        </w:rPr>
        <w:t xml:space="preserve"> such as Parkinson's Disease; Cancer; Protein Structure; Molecular Genetics of Human Disease; Cell Signaling and Metabol</w:t>
      </w:r>
      <w:r w:rsidR="00410F21">
        <w:rPr>
          <w:lang w:eastAsia="en-GB"/>
        </w:rPr>
        <w:t>ism.</w:t>
      </w:r>
    </w:p>
    <w:p w14:paraId="77D27570" w14:textId="4B0839E7" w:rsidR="00A80730" w:rsidRPr="00E661B6" w:rsidRDefault="00A80730" w:rsidP="00A80730">
      <w:pPr>
        <w:pStyle w:val="ListBullet"/>
        <w:rPr>
          <w:lang w:eastAsia="en-GB"/>
        </w:rPr>
      </w:pPr>
      <w:r w:rsidRPr="000B3D1B">
        <w:rPr>
          <w:b/>
          <w:bCs/>
          <w:lang w:eastAsia="en-GB"/>
        </w:rPr>
        <w:t>Data and statistical analysis</w:t>
      </w:r>
      <w:r>
        <w:rPr>
          <w:lang w:eastAsia="en-GB"/>
        </w:rPr>
        <w:t xml:space="preserve"> using d</w:t>
      </w:r>
      <w:r w:rsidRPr="00F32CB1">
        <w:rPr>
          <w:lang w:eastAsia="en-GB"/>
        </w:rPr>
        <w:t>atabases</w:t>
      </w:r>
      <w:r>
        <w:rPr>
          <w:lang w:eastAsia="en-GB"/>
        </w:rPr>
        <w:t xml:space="preserve"> such as Excel and Galaxy to </w:t>
      </w:r>
      <w:proofErr w:type="spellStart"/>
      <w:r w:rsidR="00462464" w:rsidRPr="004874F7">
        <w:rPr>
          <w:lang w:eastAsia="en-GB"/>
        </w:rPr>
        <w:t>analyse</w:t>
      </w:r>
      <w:proofErr w:type="spellEnd"/>
      <w:r>
        <w:rPr>
          <w:lang w:eastAsia="en-GB"/>
        </w:rPr>
        <w:t xml:space="preserve"> gene expression data from cellular </w:t>
      </w:r>
      <w:r w:rsidRPr="004874F7">
        <w:rPr>
          <w:lang w:eastAsia="en-GB"/>
        </w:rPr>
        <w:t xml:space="preserve">samples. </w:t>
      </w:r>
      <w:r w:rsidR="004874F7">
        <w:rPr>
          <w:lang w:eastAsia="en-GB"/>
        </w:rPr>
        <w:t xml:space="preserve">This involved </w:t>
      </w:r>
      <w:r>
        <w:rPr>
          <w:lang w:eastAsia="en-GB"/>
        </w:rPr>
        <w:t>the selection of parametric</w:t>
      </w:r>
      <w:r w:rsidR="0040623F">
        <w:rPr>
          <w:lang w:eastAsia="en-GB"/>
        </w:rPr>
        <w:t>/</w:t>
      </w:r>
      <w:r>
        <w:rPr>
          <w:lang w:eastAsia="en-GB"/>
        </w:rPr>
        <w:t xml:space="preserve"> non-parametric data test on </w:t>
      </w:r>
      <w:r w:rsidRPr="00F32CB1">
        <w:rPr>
          <w:lang w:eastAsia="en-GB"/>
        </w:rPr>
        <w:t>qualitative and quantitative</w:t>
      </w:r>
      <w:r>
        <w:rPr>
          <w:lang w:eastAsia="en-GB"/>
        </w:rPr>
        <w:t xml:space="preserve"> data. This was </w:t>
      </w:r>
      <w:r w:rsidRPr="00F32CB1">
        <w:rPr>
          <w:lang w:eastAsia="en-GB"/>
        </w:rPr>
        <w:t xml:space="preserve">accompanied </w:t>
      </w:r>
      <w:r>
        <w:rPr>
          <w:lang w:eastAsia="en-GB"/>
        </w:rPr>
        <w:t>by occasional</w:t>
      </w:r>
      <w:r w:rsidRPr="00F32CB1">
        <w:rPr>
          <w:lang w:eastAsia="en-GB"/>
        </w:rPr>
        <w:t xml:space="preserve"> simple data transformations</w:t>
      </w:r>
      <w:r>
        <w:rPr>
          <w:lang w:eastAsia="en-GB"/>
        </w:rPr>
        <w:t xml:space="preserve"> </w:t>
      </w:r>
      <w:r w:rsidR="00E9672F">
        <w:rPr>
          <w:lang w:eastAsia="en-GB"/>
        </w:rPr>
        <w:t>in data</w:t>
      </w:r>
      <w:r>
        <w:rPr>
          <w:lang w:eastAsia="en-GB"/>
        </w:rPr>
        <w:t xml:space="preserve"> file format alongside transforming qualitative to quantitative data.</w:t>
      </w:r>
    </w:p>
    <w:p w14:paraId="4BBB9F13" w14:textId="15A224BE" w:rsidR="00A80730" w:rsidRDefault="00A80730" w:rsidP="00A80730">
      <w:pPr>
        <w:pStyle w:val="ListBullet"/>
        <w:rPr>
          <w:lang w:eastAsia="en-GB"/>
        </w:rPr>
      </w:pPr>
      <w:r w:rsidRPr="000B3D1B">
        <w:rPr>
          <w:b/>
          <w:bCs/>
          <w:lang w:eastAsia="en-GB"/>
        </w:rPr>
        <w:t>Computer coding</w:t>
      </w:r>
      <w:r w:rsidRPr="00F32CB1">
        <w:rPr>
          <w:lang w:eastAsia="en-GB"/>
        </w:rPr>
        <w:t xml:space="preserve"> and </w:t>
      </w:r>
      <w:r>
        <w:rPr>
          <w:lang w:eastAsia="en-GB"/>
        </w:rPr>
        <w:t xml:space="preserve">supplementary </w:t>
      </w:r>
      <w:r w:rsidRPr="00F32CB1">
        <w:rPr>
          <w:lang w:eastAsia="en-GB"/>
        </w:rPr>
        <w:t>complex Biochemistry programs</w:t>
      </w:r>
      <w:r>
        <w:rPr>
          <w:lang w:eastAsia="en-GB"/>
        </w:rPr>
        <w:t xml:space="preserve"> to </w:t>
      </w:r>
      <w:proofErr w:type="spellStart"/>
      <w:r w:rsidR="00B24AD7" w:rsidRPr="004874F7">
        <w:rPr>
          <w:lang w:eastAsia="en-GB"/>
        </w:rPr>
        <w:t>analyse</w:t>
      </w:r>
      <w:proofErr w:type="spellEnd"/>
      <w:r>
        <w:rPr>
          <w:lang w:eastAsia="en-GB"/>
        </w:rPr>
        <w:t xml:space="preserve"> mass population, tissue/cell sample and gene expression data </w:t>
      </w:r>
      <w:r w:rsidRPr="00F32CB1">
        <w:rPr>
          <w:lang w:eastAsia="en-GB"/>
        </w:rPr>
        <w:t>(R Studio, C++, Python and Linux)</w:t>
      </w:r>
    </w:p>
    <w:p w14:paraId="6BD54604" w14:textId="77777777" w:rsidR="00A80730" w:rsidRPr="00410F21" w:rsidRDefault="00A80730" w:rsidP="00A80730">
      <w:pPr>
        <w:pStyle w:val="ListBullet"/>
        <w:rPr>
          <w:lang w:eastAsia="en-GB"/>
        </w:rPr>
      </w:pPr>
      <w:r w:rsidRPr="000B3D1B">
        <w:rPr>
          <w:b/>
          <w:bCs/>
          <w:lang w:eastAsia="en-GB"/>
        </w:rPr>
        <w:t>Leadership skills</w:t>
      </w:r>
      <w:r w:rsidRPr="00F32CB1">
        <w:rPr>
          <w:lang w:eastAsia="en-GB"/>
        </w:rPr>
        <w:t xml:space="preserve"> gained through steady progression and experience in work environments.</w:t>
      </w:r>
    </w:p>
    <w:p w14:paraId="6FEBE6D6" w14:textId="77777777" w:rsidR="00A80730" w:rsidRPr="00410F21" w:rsidRDefault="00A80730" w:rsidP="00A80730">
      <w:pPr>
        <w:pStyle w:val="ListBullet"/>
        <w:rPr>
          <w:lang w:eastAsia="en-GB"/>
        </w:rPr>
      </w:pPr>
      <w:r w:rsidRPr="000B3D1B">
        <w:rPr>
          <w:b/>
          <w:bCs/>
          <w:lang w:eastAsia="en-GB"/>
        </w:rPr>
        <w:t>Time management</w:t>
      </w:r>
      <w:r w:rsidRPr="00F32CB1">
        <w:rPr>
          <w:lang w:eastAsia="en-GB"/>
        </w:rPr>
        <w:t xml:space="preserve"> skills associated with balancing an </w:t>
      </w:r>
      <w:r w:rsidRPr="004874F7">
        <w:rPr>
          <w:lang w:eastAsia="en-GB"/>
        </w:rPr>
        <w:t>Integrated Master’s</w:t>
      </w:r>
      <w:r w:rsidRPr="00F32CB1">
        <w:rPr>
          <w:lang w:eastAsia="en-GB"/>
        </w:rPr>
        <w:t xml:space="preserve"> and Bar Supervisor role</w:t>
      </w:r>
      <w:r>
        <w:rPr>
          <w:lang w:eastAsia="en-GB"/>
        </w:rPr>
        <w:t>. Developed further during employment in Recruitment abiding by</w:t>
      </w:r>
      <w:r w:rsidRPr="00F32CB1">
        <w:rPr>
          <w:lang w:eastAsia="en-GB"/>
        </w:rPr>
        <w:t xml:space="preserve"> agreed deadlines and balancing additional internal projects.</w:t>
      </w:r>
    </w:p>
    <w:p w14:paraId="22BA9AE7" w14:textId="38EAD98A" w:rsidR="00A80730" w:rsidRPr="00410F21" w:rsidRDefault="00A80730" w:rsidP="00A80730">
      <w:pPr>
        <w:pStyle w:val="ListBullet"/>
        <w:rPr>
          <w:lang w:eastAsia="en-GB"/>
        </w:rPr>
      </w:pPr>
      <w:r>
        <w:rPr>
          <w:b/>
          <w:bCs/>
          <w:lang w:eastAsia="en-GB"/>
        </w:rPr>
        <w:t>8</w:t>
      </w:r>
      <w:r w:rsidRPr="000B3D1B">
        <w:rPr>
          <w:b/>
          <w:bCs/>
          <w:lang w:eastAsia="en-GB"/>
        </w:rPr>
        <w:t xml:space="preserve"> years communication skills</w:t>
      </w:r>
      <w:r w:rsidRPr="00F32CB1">
        <w:rPr>
          <w:lang w:eastAsia="en-GB"/>
        </w:rPr>
        <w:t xml:space="preserve"> in relation to customer service and client account management</w:t>
      </w:r>
    </w:p>
    <w:p w14:paraId="15ECCC77" w14:textId="52901855" w:rsidR="00394A6D" w:rsidRDefault="00410F21" w:rsidP="00410F21">
      <w:pPr>
        <w:pStyle w:val="ListBullet"/>
        <w:rPr>
          <w:lang w:eastAsia="en-GB"/>
        </w:rPr>
      </w:pPr>
      <w:r w:rsidRPr="000B3D1B">
        <w:rPr>
          <w:b/>
          <w:bCs/>
          <w:lang w:eastAsia="en-GB"/>
        </w:rPr>
        <w:t>Resilience</w:t>
      </w:r>
      <w:r w:rsidRPr="00F32CB1">
        <w:rPr>
          <w:lang w:eastAsia="en-GB"/>
        </w:rPr>
        <w:t xml:space="preserve"> i</w:t>
      </w:r>
      <w:r>
        <w:rPr>
          <w:lang w:eastAsia="en-GB"/>
        </w:rPr>
        <w:t>n</w:t>
      </w:r>
      <w:r w:rsidRPr="00F32CB1">
        <w:rPr>
          <w:lang w:eastAsia="en-GB"/>
        </w:rPr>
        <w:t xml:space="preserve"> constant self-progression and motivati</w:t>
      </w:r>
      <w:r>
        <w:rPr>
          <w:lang w:eastAsia="en-GB"/>
        </w:rPr>
        <w:t>on</w:t>
      </w:r>
    </w:p>
    <w:p w14:paraId="7670CD68" w14:textId="77777777" w:rsidR="00410F21" w:rsidRDefault="00410F21" w:rsidP="00410F21">
      <w:pPr>
        <w:pStyle w:val="ListBullet"/>
        <w:numPr>
          <w:ilvl w:val="0"/>
          <w:numId w:val="0"/>
        </w:numPr>
        <w:ind w:left="360" w:hanging="360"/>
        <w:rPr>
          <w:lang w:eastAsia="en-GB"/>
        </w:rPr>
      </w:pPr>
    </w:p>
    <w:p w14:paraId="5F359BA2" w14:textId="77777777" w:rsidR="00A80730" w:rsidRPr="00410F21" w:rsidRDefault="00A80730" w:rsidP="00410F21">
      <w:pPr>
        <w:pStyle w:val="ListBullet"/>
        <w:numPr>
          <w:ilvl w:val="0"/>
          <w:numId w:val="0"/>
        </w:numPr>
        <w:ind w:left="360" w:hanging="360"/>
        <w:rPr>
          <w:lang w:eastAsia="en-GB"/>
        </w:rPr>
      </w:pPr>
    </w:p>
    <w:p w14:paraId="7B20281E" w14:textId="5F3BB54F" w:rsidR="00410F21" w:rsidRPr="007B7114" w:rsidRDefault="00410F21" w:rsidP="00A80730">
      <w:pPr>
        <w:pStyle w:val="Heading1"/>
        <w:jc w:val="center"/>
        <w:rPr>
          <w:color w:val="FF0000"/>
          <w:lang w:val="en-GB"/>
        </w:rPr>
      </w:pPr>
      <w:r w:rsidRPr="007B7114">
        <w:rPr>
          <w:lang w:val="en-GB"/>
        </w:rPr>
        <w:t>Key Achievements</w:t>
      </w:r>
    </w:p>
    <w:p w14:paraId="69CA3280" w14:textId="77777777" w:rsidR="00A80730" w:rsidRPr="00450D0E" w:rsidRDefault="00A80730">
      <w:pPr>
        <w:pStyle w:val="Heading1"/>
        <w:rPr>
          <w:lang w:val="en-GB"/>
        </w:rPr>
      </w:pPr>
    </w:p>
    <w:p w14:paraId="5EB6A1A4" w14:textId="2B0CCEDE" w:rsidR="00621D93" w:rsidRDefault="006B1411" w:rsidP="006B1411">
      <w:pPr>
        <w:pStyle w:val="ListBullet"/>
        <w:rPr>
          <w:lang w:eastAsia="en-GB"/>
        </w:rPr>
      </w:pPr>
      <w:r w:rsidRPr="00392C61">
        <w:rPr>
          <w:lang w:eastAsia="en-GB"/>
        </w:rPr>
        <w:t xml:space="preserve">Offered </w:t>
      </w:r>
      <w:r w:rsidR="00234B94" w:rsidRPr="00392C61">
        <w:rPr>
          <w:lang w:eastAsia="en-GB"/>
        </w:rPr>
        <w:t>a</w:t>
      </w:r>
      <w:r w:rsidR="007D2F07">
        <w:rPr>
          <w:lang w:eastAsia="en-GB"/>
        </w:rPr>
        <w:t xml:space="preserve">n </w:t>
      </w:r>
      <w:r w:rsidR="004874F7" w:rsidRPr="004874F7">
        <w:rPr>
          <w:lang w:eastAsia="en-GB"/>
        </w:rPr>
        <w:t>I</w:t>
      </w:r>
      <w:r w:rsidR="007D2F07" w:rsidRPr="004874F7">
        <w:rPr>
          <w:lang w:eastAsia="en-GB"/>
        </w:rPr>
        <w:t>ntegrated</w:t>
      </w:r>
      <w:r w:rsidR="00234B94" w:rsidRPr="004874F7">
        <w:rPr>
          <w:lang w:eastAsia="en-GB"/>
        </w:rPr>
        <w:t xml:space="preserve"> </w:t>
      </w:r>
      <w:r w:rsidR="004874F7" w:rsidRPr="004874F7">
        <w:rPr>
          <w:lang w:eastAsia="en-GB"/>
        </w:rPr>
        <w:t>M</w:t>
      </w:r>
      <w:r w:rsidR="00B83E30" w:rsidRPr="004874F7">
        <w:rPr>
          <w:lang w:eastAsia="en-GB"/>
        </w:rPr>
        <w:t>asters</w:t>
      </w:r>
      <w:r w:rsidR="00234B94" w:rsidRPr="00392C61">
        <w:rPr>
          <w:lang w:eastAsia="en-GB"/>
        </w:rPr>
        <w:t xml:space="preserve"> </w:t>
      </w:r>
      <w:r w:rsidR="00392C61" w:rsidRPr="00392C61">
        <w:rPr>
          <w:lang w:eastAsia="en-GB"/>
        </w:rPr>
        <w:t>course</w:t>
      </w:r>
      <w:r w:rsidR="007D2F07">
        <w:rPr>
          <w:lang w:eastAsia="en-GB"/>
        </w:rPr>
        <w:t>,</w:t>
      </w:r>
      <w:r w:rsidR="00392C61" w:rsidRPr="00392C61">
        <w:rPr>
          <w:lang w:eastAsia="en-GB"/>
        </w:rPr>
        <w:t xml:space="preserve"> 2</w:t>
      </w:r>
      <w:r w:rsidR="00234B94" w:rsidRPr="00392C61">
        <w:rPr>
          <w:lang w:eastAsia="en-GB"/>
        </w:rPr>
        <w:t xml:space="preserve"> years early</w:t>
      </w:r>
      <w:r w:rsidR="007D2F07">
        <w:rPr>
          <w:lang w:eastAsia="en-GB"/>
        </w:rPr>
        <w:t>,</w:t>
      </w:r>
      <w:r w:rsidR="00234B94" w:rsidRPr="00392C61">
        <w:rPr>
          <w:lang w:eastAsia="en-GB"/>
        </w:rPr>
        <w:t xml:space="preserve"> </w:t>
      </w:r>
      <w:r w:rsidR="00392C61" w:rsidRPr="00392C61">
        <w:rPr>
          <w:lang w:eastAsia="en-GB"/>
        </w:rPr>
        <w:t xml:space="preserve">due to </w:t>
      </w:r>
      <w:r w:rsidR="00234B94" w:rsidRPr="00392C61">
        <w:rPr>
          <w:lang w:eastAsia="en-GB"/>
        </w:rPr>
        <w:t>success during</w:t>
      </w:r>
      <w:r w:rsidR="00392C61">
        <w:rPr>
          <w:lang w:eastAsia="en-GB"/>
        </w:rPr>
        <w:t xml:space="preserve"> my</w:t>
      </w:r>
      <w:r w:rsidR="00234B94" w:rsidRPr="00392C61">
        <w:rPr>
          <w:lang w:eastAsia="en-GB"/>
        </w:rPr>
        <w:t xml:space="preserve"> first </w:t>
      </w:r>
      <w:r w:rsidR="00D56B4E" w:rsidRPr="00392C61">
        <w:rPr>
          <w:lang w:eastAsia="en-GB"/>
        </w:rPr>
        <w:t>year</w:t>
      </w:r>
      <w:r w:rsidR="00040C96">
        <w:rPr>
          <w:lang w:eastAsia="en-GB"/>
        </w:rPr>
        <w:t xml:space="preserve"> at </w:t>
      </w:r>
      <w:proofErr w:type="gramStart"/>
      <w:r w:rsidR="00A63E9C">
        <w:rPr>
          <w:lang w:eastAsia="en-GB"/>
        </w:rPr>
        <w:t>U</w:t>
      </w:r>
      <w:r w:rsidR="00040C96">
        <w:rPr>
          <w:lang w:eastAsia="en-GB"/>
        </w:rPr>
        <w:t>niversity</w:t>
      </w:r>
      <w:proofErr w:type="gramEnd"/>
      <w:r w:rsidR="00D56B4E" w:rsidRPr="00392C61">
        <w:rPr>
          <w:lang w:eastAsia="en-GB"/>
        </w:rPr>
        <w:t>.</w:t>
      </w:r>
      <w:r w:rsidR="00234B94" w:rsidRPr="00392C61">
        <w:rPr>
          <w:lang w:eastAsia="en-GB"/>
        </w:rPr>
        <w:t xml:space="preserve"> </w:t>
      </w:r>
    </w:p>
    <w:p w14:paraId="727204E6" w14:textId="0F56129E" w:rsidR="006B1411" w:rsidRDefault="00621D93" w:rsidP="006B1411">
      <w:pPr>
        <w:pStyle w:val="ListBullet"/>
        <w:rPr>
          <w:lang w:eastAsia="en-GB"/>
        </w:rPr>
      </w:pPr>
      <w:r>
        <w:rPr>
          <w:lang w:eastAsia="en-GB"/>
        </w:rPr>
        <w:t>G</w:t>
      </w:r>
      <w:r w:rsidR="00234B94" w:rsidRPr="00392C61">
        <w:rPr>
          <w:lang w:eastAsia="en-GB"/>
        </w:rPr>
        <w:t>raduated</w:t>
      </w:r>
      <w:r>
        <w:rPr>
          <w:lang w:eastAsia="en-GB"/>
        </w:rPr>
        <w:t xml:space="preserve"> from </w:t>
      </w:r>
      <w:r w:rsidR="003D63E8">
        <w:rPr>
          <w:lang w:eastAsia="en-GB"/>
        </w:rPr>
        <w:t>N</w:t>
      </w:r>
      <w:r w:rsidR="00C1506F">
        <w:rPr>
          <w:lang w:eastAsia="en-GB"/>
        </w:rPr>
        <w:t>ottingham Trent University (</w:t>
      </w:r>
      <w:r w:rsidRPr="004874F7">
        <w:rPr>
          <w:lang w:eastAsia="en-GB"/>
        </w:rPr>
        <w:t>NTU</w:t>
      </w:r>
      <w:r w:rsidR="00C1506F">
        <w:rPr>
          <w:lang w:eastAsia="en-GB"/>
        </w:rPr>
        <w:t>)</w:t>
      </w:r>
      <w:r w:rsidR="00234B94" w:rsidRPr="00392C61">
        <w:rPr>
          <w:lang w:eastAsia="en-GB"/>
        </w:rPr>
        <w:t xml:space="preserve"> with a First Class despite COVID</w:t>
      </w:r>
      <w:r w:rsidR="00B83E30">
        <w:rPr>
          <w:lang w:eastAsia="en-GB"/>
        </w:rPr>
        <w:t>-19</w:t>
      </w:r>
      <w:r w:rsidR="00234B94" w:rsidRPr="00392C61">
        <w:rPr>
          <w:lang w:eastAsia="en-GB"/>
        </w:rPr>
        <w:t xml:space="preserve"> during </w:t>
      </w:r>
      <w:r w:rsidR="005059DC">
        <w:rPr>
          <w:lang w:eastAsia="en-GB"/>
        </w:rPr>
        <w:t xml:space="preserve">the </w:t>
      </w:r>
      <w:r w:rsidR="00234B94" w:rsidRPr="00392C61">
        <w:rPr>
          <w:lang w:eastAsia="en-GB"/>
        </w:rPr>
        <w:t>2020</w:t>
      </w:r>
      <w:r w:rsidR="00B83E30">
        <w:rPr>
          <w:lang w:eastAsia="en-GB"/>
        </w:rPr>
        <w:t xml:space="preserve"> </w:t>
      </w:r>
      <w:r w:rsidR="00DE44BF">
        <w:rPr>
          <w:lang w:eastAsia="en-GB"/>
        </w:rPr>
        <w:t>pandemic.</w:t>
      </w:r>
    </w:p>
    <w:p w14:paraId="010F5CF1" w14:textId="108944DC" w:rsidR="00621D93" w:rsidRPr="00392C61" w:rsidRDefault="00621D93" w:rsidP="006B1411">
      <w:pPr>
        <w:pStyle w:val="ListBullet"/>
        <w:rPr>
          <w:lang w:eastAsia="en-GB"/>
        </w:rPr>
      </w:pPr>
      <w:r>
        <w:rPr>
          <w:lang w:eastAsia="en-GB"/>
        </w:rPr>
        <w:t>Promoted to Team Supervisor</w:t>
      </w:r>
      <w:r w:rsidR="006261CE">
        <w:rPr>
          <w:lang w:eastAsia="en-GB"/>
        </w:rPr>
        <w:t xml:space="preserve"> at</w:t>
      </w:r>
      <w:r w:rsidR="004874F7">
        <w:rPr>
          <w:lang w:eastAsia="en-GB"/>
        </w:rPr>
        <w:t xml:space="preserve"> Nottingham Trent </w:t>
      </w:r>
      <w:r w:rsidR="007B7114">
        <w:rPr>
          <w:lang w:eastAsia="en-GB"/>
        </w:rPr>
        <w:t>Student</w:t>
      </w:r>
      <w:r w:rsidR="004874F7">
        <w:rPr>
          <w:lang w:eastAsia="en-GB"/>
        </w:rPr>
        <w:t xml:space="preserve"> Union</w:t>
      </w:r>
      <w:r w:rsidR="006261CE">
        <w:rPr>
          <w:lang w:eastAsia="en-GB"/>
        </w:rPr>
        <w:t xml:space="preserve"> </w:t>
      </w:r>
      <w:r w:rsidR="004874F7" w:rsidRPr="007B7114">
        <w:rPr>
          <w:lang w:eastAsia="en-GB"/>
        </w:rPr>
        <w:t>(</w:t>
      </w:r>
      <w:r w:rsidR="006261CE" w:rsidRPr="007B7114">
        <w:rPr>
          <w:lang w:eastAsia="en-GB"/>
        </w:rPr>
        <w:t>NTSU</w:t>
      </w:r>
      <w:r w:rsidR="004874F7" w:rsidRPr="007B7114">
        <w:rPr>
          <w:lang w:eastAsia="en-GB"/>
        </w:rPr>
        <w:t>)</w:t>
      </w:r>
      <w:r>
        <w:rPr>
          <w:lang w:eastAsia="en-GB"/>
        </w:rPr>
        <w:t xml:space="preserve"> whilst balancing an </w:t>
      </w:r>
      <w:r w:rsidRPr="007B7114">
        <w:rPr>
          <w:lang w:eastAsia="en-GB"/>
        </w:rPr>
        <w:t>Integrated Master</w:t>
      </w:r>
      <w:r w:rsidR="006261CE" w:rsidRPr="007B7114">
        <w:rPr>
          <w:lang w:eastAsia="en-GB"/>
        </w:rPr>
        <w:t>s</w:t>
      </w:r>
      <w:r w:rsidR="006261CE">
        <w:rPr>
          <w:lang w:eastAsia="en-GB"/>
        </w:rPr>
        <w:t xml:space="preserve"> during 3</w:t>
      </w:r>
      <w:r w:rsidR="006261CE" w:rsidRPr="006261CE">
        <w:rPr>
          <w:vertAlign w:val="superscript"/>
          <w:lang w:eastAsia="en-GB"/>
        </w:rPr>
        <w:t>rd</w:t>
      </w:r>
      <w:r w:rsidR="006261CE">
        <w:rPr>
          <w:lang w:eastAsia="en-GB"/>
        </w:rPr>
        <w:t xml:space="preserve"> year.</w:t>
      </w:r>
    </w:p>
    <w:p w14:paraId="43A68841" w14:textId="270C6D3A" w:rsidR="00B83E30" w:rsidRDefault="00017403" w:rsidP="006B1411">
      <w:pPr>
        <w:pStyle w:val="ListBullet"/>
        <w:rPr>
          <w:lang w:eastAsia="en-GB"/>
        </w:rPr>
      </w:pPr>
      <w:r>
        <w:rPr>
          <w:lang w:eastAsia="en-GB"/>
        </w:rPr>
        <w:t>Rookie of the Y</w:t>
      </w:r>
      <w:r w:rsidR="00254517">
        <w:rPr>
          <w:lang w:eastAsia="en-GB"/>
        </w:rPr>
        <w:t>ear Award – Distinct Recruitment – 2022</w:t>
      </w:r>
    </w:p>
    <w:p w14:paraId="7FE19BD0" w14:textId="2BC49FBF" w:rsidR="00254517" w:rsidRDefault="00B50606" w:rsidP="006B1411">
      <w:pPr>
        <w:pStyle w:val="ListBullet"/>
        <w:rPr>
          <w:lang w:eastAsia="en-GB"/>
        </w:rPr>
      </w:pPr>
      <w:r>
        <w:rPr>
          <w:lang w:eastAsia="en-GB"/>
        </w:rPr>
        <w:t>Won</w:t>
      </w:r>
      <w:r w:rsidR="0070650B">
        <w:rPr>
          <w:lang w:eastAsia="en-GB"/>
        </w:rPr>
        <w:t xml:space="preserve"> </w:t>
      </w:r>
      <w:r w:rsidR="006A520E">
        <w:rPr>
          <w:lang w:eastAsia="en-GB"/>
        </w:rPr>
        <w:t>‘Values</w:t>
      </w:r>
      <w:r>
        <w:rPr>
          <w:lang w:eastAsia="en-GB"/>
        </w:rPr>
        <w:t xml:space="preserve"> Winner’ of the month</w:t>
      </w:r>
      <w:r w:rsidR="007F1FF0">
        <w:rPr>
          <w:lang w:eastAsia="en-GB"/>
        </w:rPr>
        <w:t xml:space="preserve">/quarter awards </w:t>
      </w:r>
      <w:r w:rsidR="0070650B">
        <w:rPr>
          <w:lang w:eastAsia="en-GB"/>
        </w:rPr>
        <w:t xml:space="preserve">on </w:t>
      </w:r>
      <w:r w:rsidR="001B3E69">
        <w:rPr>
          <w:lang w:eastAsia="en-GB"/>
        </w:rPr>
        <w:t>three separate</w:t>
      </w:r>
      <w:r w:rsidR="0070650B">
        <w:rPr>
          <w:lang w:eastAsia="en-GB"/>
        </w:rPr>
        <w:t xml:space="preserve"> </w:t>
      </w:r>
      <w:r w:rsidR="0070650B" w:rsidRPr="007B7114">
        <w:rPr>
          <w:lang w:eastAsia="en-GB"/>
        </w:rPr>
        <w:t>occasions</w:t>
      </w:r>
      <w:r w:rsidR="00065FD5">
        <w:rPr>
          <w:lang w:eastAsia="en-GB"/>
        </w:rPr>
        <w:t xml:space="preserve">: once </w:t>
      </w:r>
      <w:r w:rsidR="007F1FF0" w:rsidRPr="007B7114">
        <w:rPr>
          <w:lang w:eastAsia="en-GB"/>
        </w:rPr>
        <w:t>fo</w:t>
      </w:r>
      <w:r w:rsidR="00065FD5">
        <w:rPr>
          <w:lang w:eastAsia="en-GB"/>
        </w:rPr>
        <w:t>r</w:t>
      </w:r>
      <w:r w:rsidR="007F1FF0" w:rsidRPr="007B7114">
        <w:rPr>
          <w:lang w:eastAsia="en-GB"/>
        </w:rPr>
        <w:t xml:space="preserve"> </w:t>
      </w:r>
      <w:r w:rsidR="003F0408">
        <w:rPr>
          <w:lang w:eastAsia="en-GB"/>
        </w:rPr>
        <w:t xml:space="preserve">being </w:t>
      </w:r>
      <w:r w:rsidR="007B7114" w:rsidRPr="007B7114">
        <w:rPr>
          <w:lang w:eastAsia="en-GB"/>
        </w:rPr>
        <w:t>m</w:t>
      </w:r>
      <w:r w:rsidR="006A520E" w:rsidRPr="007B7114">
        <w:rPr>
          <w:lang w:eastAsia="en-GB"/>
        </w:rPr>
        <w:t xml:space="preserve">ost </w:t>
      </w:r>
      <w:r w:rsidR="007B7114" w:rsidRPr="007B7114">
        <w:rPr>
          <w:lang w:eastAsia="en-GB"/>
        </w:rPr>
        <w:t>o</w:t>
      </w:r>
      <w:r w:rsidR="006A520E" w:rsidRPr="007B7114">
        <w:rPr>
          <w:lang w:eastAsia="en-GB"/>
        </w:rPr>
        <w:t xml:space="preserve">ver </w:t>
      </w:r>
      <w:r w:rsidR="007B7114" w:rsidRPr="007B7114">
        <w:rPr>
          <w:lang w:eastAsia="en-GB"/>
        </w:rPr>
        <w:t>s</w:t>
      </w:r>
      <w:r w:rsidR="006A520E" w:rsidRPr="007B7114">
        <w:rPr>
          <w:lang w:eastAsia="en-GB"/>
        </w:rPr>
        <w:t xml:space="preserve">ales </w:t>
      </w:r>
      <w:r w:rsidR="003F0408">
        <w:rPr>
          <w:lang w:eastAsia="en-GB"/>
        </w:rPr>
        <w:t xml:space="preserve">their </w:t>
      </w:r>
      <w:r w:rsidR="007B7114" w:rsidRPr="007B7114">
        <w:rPr>
          <w:lang w:eastAsia="en-GB"/>
        </w:rPr>
        <w:t>t</w:t>
      </w:r>
      <w:r w:rsidR="006A520E" w:rsidRPr="007B7114">
        <w:rPr>
          <w:lang w:eastAsia="en-GB"/>
        </w:rPr>
        <w:t>arget</w:t>
      </w:r>
      <w:r w:rsidR="0070650B">
        <w:rPr>
          <w:lang w:eastAsia="en-GB"/>
        </w:rPr>
        <w:t xml:space="preserve"> and </w:t>
      </w:r>
      <w:r w:rsidR="00897AE5">
        <w:rPr>
          <w:lang w:eastAsia="en-GB"/>
        </w:rPr>
        <w:t>two</w:t>
      </w:r>
      <w:r w:rsidR="007F1FF0">
        <w:rPr>
          <w:lang w:eastAsia="en-GB"/>
        </w:rPr>
        <w:t xml:space="preserve"> </w:t>
      </w:r>
      <w:r w:rsidR="001A0E34">
        <w:rPr>
          <w:lang w:eastAsia="en-GB"/>
        </w:rPr>
        <w:t>‘</w:t>
      </w:r>
      <w:r w:rsidR="0070650B">
        <w:rPr>
          <w:lang w:eastAsia="en-GB"/>
        </w:rPr>
        <w:t xml:space="preserve">CEOs </w:t>
      </w:r>
      <w:r w:rsidR="001B3E69">
        <w:rPr>
          <w:lang w:eastAsia="en-GB"/>
        </w:rPr>
        <w:t xml:space="preserve">Monthly </w:t>
      </w:r>
      <w:r w:rsidR="0070650B">
        <w:rPr>
          <w:lang w:eastAsia="en-GB"/>
        </w:rPr>
        <w:t>V</w:t>
      </w:r>
      <w:r w:rsidR="007F1FF0">
        <w:rPr>
          <w:lang w:eastAsia="en-GB"/>
        </w:rPr>
        <w:t>alues</w:t>
      </w:r>
      <w:r w:rsidR="001A0E34">
        <w:rPr>
          <w:lang w:eastAsia="en-GB"/>
        </w:rPr>
        <w:t xml:space="preserve"> Winner</w:t>
      </w:r>
      <w:r w:rsidR="0070650B">
        <w:rPr>
          <w:lang w:eastAsia="en-GB"/>
        </w:rPr>
        <w:t xml:space="preserve">’ </w:t>
      </w:r>
      <w:r w:rsidR="001A0E34">
        <w:rPr>
          <w:lang w:eastAsia="en-GB"/>
        </w:rPr>
        <w:t xml:space="preserve">for living company values and working </w:t>
      </w:r>
      <w:r w:rsidR="004244CF">
        <w:rPr>
          <w:lang w:eastAsia="en-GB"/>
        </w:rPr>
        <w:t>hard.</w:t>
      </w:r>
    </w:p>
    <w:p w14:paraId="07E6A3A9" w14:textId="5DCFD7A9" w:rsidR="005F4CE9" w:rsidRDefault="005F4CE9" w:rsidP="006B1411">
      <w:pPr>
        <w:pStyle w:val="ListBullet"/>
        <w:rPr>
          <w:lang w:eastAsia="en-GB"/>
        </w:rPr>
      </w:pPr>
      <w:r>
        <w:rPr>
          <w:lang w:eastAsia="en-GB"/>
        </w:rPr>
        <w:t xml:space="preserve">Despite a </w:t>
      </w:r>
      <w:r w:rsidR="003F0408" w:rsidRPr="003F0408">
        <w:rPr>
          <w:lang w:eastAsia="en-GB"/>
        </w:rPr>
        <w:t>k</w:t>
      </w:r>
      <w:r w:rsidRPr="003F0408">
        <w:rPr>
          <w:lang w:eastAsia="en-GB"/>
        </w:rPr>
        <w:t xml:space="preserve">idney </w:t>
      </w:r>
      <w:r w:rsidR="003F0408" w:rsidRPr="003F0408">
        <w:rPr>
          <w:lang w:eastAsia="en-GB"/>
        </w:rPr>
        <w:t>s</w:t>
      </w:r>
      <w:r w:rsidRPr="003F0408">
        <w:rPr>
          <w:lang w:eastAsia="en-GB"/>
        </w:rPr>
        <w:t xml:space="preserve">tone and </w:t>
      </w:r>
      <w:r w:rsidR="003F0408" w:rsidRPr="003F0408">
        <w:rPr>
          <w:lang w:eastAsia="en-GB"/>
        </w:rPr>
        <w:t>o</w:t>
      </w:r>
      <w:r w:rsidRPr="003F0408">
        <w:rPr>
          <w:lang w:eastAsia="en-GB"/>
        </w:rPr>
        <w:t>peration</w:t>
      </w:r>
      <w:r>
        <w:rPr>
          <w:lang w:eastAsia="en-GB"/>
        </w:rPr>
        <w:t xml:space="preserve"> during 2023, I still managed to make £100k in sales</w:t>
      </w:r>
      <w:r w:rsidR="003F0408">
        <w:rPr>
          <w:lang w:eastAsia="en-GB"/>
        </w:rPr>
        <w:t>.</w:t>
      </w:r>
    </w:p>
    <w:p w14:paraId="041B94E8" w14:textId="6A1A2540" w:rsidR="007E417F" w:rsidRDefault="00FB67A3" w:rsidP="007E417F">
      <w:pPr>
        <w:pStyle w:val="ListBullet"/>
        <w:rPr>
          <w:lang w:eastAsia="en-GB"/>
        </w:rPr>
      </w:pPr>
      <w:r>
        <w:rPr>
          <w:lang w:eastAsia="en-GB"/>
        </w:rPr>
        <w:t>Achieved my sales ‘Car Allowance’ within 9 full-billing months making sales of £125k before illness in October 2022</w:t>
      </w:r>
    </w:p>
    <w:p w14:paraId="4F8E833C" w14:textId="514F3FE3" w:rsidR="000515B5" w:rsidRDefault="000515B5" w:rsidP="007E417F">
      <w:pPr>
        <w:pStyle w:val="ListBullet"/>
        <w:rPr>
          <w:lang w:eastAsia="en-GB"/>
        </w:rPr>
      </w:pPr>
      <w:r>
        <w:rPr>
          <w:lang w:eastAsia="en-GB"/>
        </w:rPr>
        <w:t xml:space="preserve">Re-coded </w:t>
      </w:r>
      <w:r w:rsidR="00791384">
        <w:rPr>
          <w:lang w:eastAsia="en-GB"/>
        </w:rPr>
        <w:t xml:space="preserve">Digital Marketing </w:t>
      </w:r>
      <w:r w:rsidR="001749E1">
        <w:rPr>
          <w:lang w:eastAsia="en-GB"/>
        </w:rPr>
        <w:t>candidates’</w:t>
      </w:r>
      <w:r w:rsidR="00791384">
        <w:rPr>
          <w:lang w:eastAsia="en-GB"/>
        </w:rPr>
        <w:t xml:space="preserve"> database by segmenting </w:t>
      </w:r>
      <w:r w:rsidR="001749E1">
        <w:rPr>
          <w:lang w:eastAsia="en-GB"/>
        </w:rPr>
        <w:t xml:space="preserve">specific skill categories leading to more efficient </w:t>
      </w:r>
      <w:r w:rsidR="00B934E7">
        <w:rPr>
          <w:lang w:eastAsia="en-GB"/>
        </w:rPr>
        <w:t xml:space="preserve">candidate </w:t>
      </w:r>
      <w:r w:rsidR="00950D90">
        <w:rPr>
          <w:lang w:eastAsia="en-GB"/>
        </w:rPr>
        <w:t>searches.</w:t>
      </w:r>
    </w:p>
    <w:p w14:paraId="3982FD4A" w14:textId="55D5AD92" w:rsidR="00D00C3C" w:rsidRDefault="00D00C3C" w:rsidP="007E417F">
      <w:pPr>
        <w:pStyle w:val="ListBullet"/>
        <w:rPr>
          <w:lang w:eastAsia="en-GB"/>
        </w:rPr>
      </w:pPr>
      <w:r>
        <w:rPr>
          <w:lang w:eastAsia="en-GB"/>
        </w:rPr>
        <w:t xml:space="preserve">Gave </w:t>
      </w:r>
      <w:r w:rsidR="00897AE5">
        <w:rPr>
          <w:lang w:eastAsia="en-GB"/>
        </w:rPr>
        <w:t>2</w:t>
      </w:r>
      <w:r>
        <w:rPr>
          <w:lang w:eastAsia="en-GB"/>
        </w:rPr>
        <w:t xml:space="preserve"> public speeches </w:t>
      </w:r>
      <w:r w:rsidR="00897AE5">
        <w:rPr>
          <w:lang w:eastAsia="en-GB"/>
        </w:rPr>
        <w:t xml:space="preserve">on University Placements and Employability </w:t>
      </w:r>
      <w:r>
        <w:rPr>
          <w:lang w:eastAsia="en-GB"/>
        </w:rPr>
        <w:t xml:space="preserve">to </w:t>
      </w:r>
      <w:r w:rsidR="00897AE5">
        <w:rPr>
          <w:lang w:eastAsia="en-GB"/>
        </w:rPr>
        <w:t>cohorts of around 100 students per session – both online and in person.</w:t>
      </w:r>
    </w:p>
    <w:p w14:paraId="0612FF9A" w14:textId="5CED1722" w:rsidR="00B934E7" w:rsidRPr="00B934E7" w:rsidRDefault="00270A74" w:rsidP="004A7F1F">
      <w:pPr>
        <w:pStyle w:val="ListBullet"/>
        <w:rPr>
          <w:lang w:eastAsia="en-GB"/>
        </w:rPr>
      </w:pPr>
      <w:r>
        <w:rPr>
          <w:lang w:eastAsia="en-GB"/>
        </w:rPr>
        <w:t xml:space="preserve">Solo </w:t>
      </w:r>
      <w:r w:rsidR="00D56B4E">
        <w:rPr>
          <w:lang w:eastAsia="en-GB"/>
        </w:rPr>
        <w:t>t</w:t>
      </w:r>
      <w:r>
        <w:rPr>
          <w:lang w:eastAsia="en-GB"/>
        </w:rPr>
        <w:t>raveled Eastern</w:t>
      </w:r>
      <w:r w:rsidR="00D56B4E">
        <w:rPr>
          <w:lang w:eastAsia="en-GB"/>
        </w:rPr>
        <w:t>-</w:t>
      </w:r>
      <w:r>
        <w:rPr>
          <w:lang w:eastAsia="en-GB"/>
        </w:rPr>
        <w:t xml:space="preserve">Asia for </w:t>
      </w:r>
      <w:r w:rsidR="000A2B24">
        <w:rPr>
          <w:lang w:eastAsia="en-GB"/>
        </w:rPr>
        <w:t>2</w:t>
      </w:r>
      <w:r w:rsidR="00BE5595">
        <w:rPr>
          <w:lang w:eastAsia="en-GB"/>
        </w:rPr>
        <w:t xml:space="preserve"> months without getting </w:t>
      </w:r>
      <w:r w:rsidR="00B934E7">
        <w:rPr>
          <w:lang w:eastAsia="en-GB"/>
        </w:rPr>
        <w:t>lost.</w:t>
      </w:r>
    </w:p>
    <w:p w14:paraId="1F393BF2" w14:textId="0F25834D" w:rsidR="00394A6D" w:rsidRDefault="00A80730" w:rsidP="00A80730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Professional Experience</w:t>
      </w:r>
    </w:p>
    <w:p w14:paraId="117E298D" w14:textId="77777777" w:rsidR="00A80730" w:rsidRDefault="00A80730" w:rsidP="00A80730">
      <w:pPr>
        <w:pStyle w:val="Heading1"/>
        <w:jc w:val="center"/>
        <w:rPr>
          <w:lang w:val="en-GB"/>
        </w:rPr>
      </w:pPr>
    </w:p>
    <w:p w14:paraId="61FF3099" w14:textId="77777777" w:rsidR="00A80730" w:rsidRPr="00450D0E" w:rsidRDefault="00A80730">
      <w:pPr>
        <w:pStyle w:val="Heading1"/>
        <w:rPr>
          <w:lang w:val="en-GB"/>
        </w:rPr>
      </w:pPr>
    </w:p>
    <w:p w14:paraId="2350599C" w14:textId="720ACC00" w:rsidR="00CC200B" w:rsidRDefault="00CC200B">
      <w:pPr>
        <w:pStyle w:val="Heading2"/>
        <w:rPr>
          <w:lang w:val="en-GB" w:bidi="en-GB"/>
        </w:rPr>
      </w:pPr>
      <w:r>
        <w:rPr>
          <w:lang w:val="en-GB"/>
        </w:rPr>
        <w:t xml:space="preserve">Career Break </w:t>
      </w:r>
      <w:r w:rsidR="00653A16">
        <w:rPr>
          <w:lang w:val="en-GB"/>
        </w:rPr>
        <w:t>-</w:t>
      </w:r>
      <w:r>
        <w:rPr>
          <w:lang w:val="en-GB"/>
        </w:rPr>
        <w:t xml:space="preserve"> Trave</w:t>
      </w:r>
      <w:r w:rsidR="00653A16">
        <w:rPr>
          <w:lang w:val="en-GB"/>
        </w:rPr>
        <w:t>led</w:t>
      </w:r>
      <w:r>
        <w:rPr>
          <w:lang w:val="en-GB"/>
        </w:rPr>
        <w:t xml:space="preserve"> SOuth</w:t>
      </w:r>
      <w:r w:rsidR="00653A16">
        <w:rPr>
          <w:lang w:val="en-GB"/>
        </w:rPr>
        <w:t>-</w:t>
      </w:r>
      <w:r>
        <w:rPr>
          <w:lang w:val="en-GB"/>
        </w:rPr>
        <w:t>East ASia</w:t>
      </w:r>
      <w:r w:rsidRPr="00450D0E">
        <w:rPr>
          <w:lang w:val="en-GB" w:bidi="en-GB"/>
        </w:rPr>
        <w:t> | </w:t>
      </w:r>
      <w:r>
        <w:rPr>
          <w:lang w:val="en-GB"/>
        </w:rPr>
        <w:t>December 2023-</w:t>
      </w:r>
      <w:r w:rsidR="009C49DE">
        <w:rPr>
          <w:lang w:val="en-GB"/>
        </w:rPr>
        <w:t>Present</w:t>
      </w:r>
      <w:r w:rsidRPr="00450D0E">
        <w:rPr>
          <w:lang w:val="en-GB" w:bidi="en-GB"/>
        </w:rPr>
        <w:t> </w:t>
      </w:r>
    </w:p>
    <w:p w14:paraId="67217347" w14:textId="77777777" w:rsidR="00CC200B" w:rsidRDefault="00CC200B" w:rsidP="00CC200B">
      <w:pPr>
        <w:spacing w:line="276" w:lineRule="auto"/>
        <w:rPr>
          <w:rFonts w:cstheme="minorHAnsi"/>
        </w:rPr>
      </w:pPr>
    </w:p>
    <w:p w14:paraId="060C9D9D" w14:textId="12BA540E" w:rsidR="00CC200B" w:rsidRPr="009C317F" w:rsidRDefault="00CC200B" w:rsidP="00CC200B">
      <w:pPr>
        <w:spacing w:line="276" w:lineRule="auto"/>
        <w:rPr>
          <w:rFonts w:cstheme="minorHAnsi"/>
        </w:rPr>
      </w:pPr>
      <w:r>
        <w:rPr>
          <w:rFonts w:cstheme="minorHAnsi"/>
        </w:rPr>
        <w:t xml:space="preserve">Took a short career break to travel India, Vietnam, Thailand, </w:t>
      </w:r>
      <w:proofErr w:type="gramStart"/>
      <w:r>
        <w:rPr>
          <w:rFonts w:cstheme="minorHAnsi"/>
        </w:rPr>
        <w:t>Cambodia</w:t>
      </w:r>
      <w:proofErr w:type="gramEnd"/>
      <w:r>
        <w:rPr>
          <w:rFonts w:cstheme="minorHAnsi"/>
        </w:rPr>
        <w:t xml:space="preserve"> and Japan before beginning a career in Biochemistry.</w:t>
      </w:r>
    </w:p>
    <w:p w14:paraId="4D4B71F4" w14:textId="77777777" w:rsidR="00CC200B" w:rsidRDefault="00CC200B">
      <w:pPr>
        <w:pStyle w:val="Heading2"/>
        <w:rPr>
          <w:lang w:val="en-GB" w:bidi="en-GB"/>
        </w:rPr>
      </w:pPr>
    </w:p>
    <w:p w14:paraId="12A7327D" w14:textId="2436AC97" w:rsidR="00410F21" w:rsidRDefault="00410F21">
      <w:pPr>
        <w:pStyle w:val="Heading2"/>
        <w:rPr>
          <w:lang w:val="en-GB" w:bidi="en-GB"/>
        </w:rPr>
      </w:pPr>
      <w:r>
        <w:rPr>
          <w:lang w:val="en-GB"/>
        </w:rPr>
        <w:t>Recruitment Trainee to</w:t>
      </w:r>
      <w:r w:rsidR="00E9672F">
        <w:rPr>
          <w:lang w:val="en-GB"/>
        </w:rPr>
        <w:t xml:space="preserve"> Recruitment</w:t>
      </w:r>
      <w:r>
        <w:rPr>
          <w:lang w:val="en-GB"/>
        </w:rPr>
        <w:t xml:space="preserve"> Consultant</w:t>
      </w:r>
      <w:r w:rsidR="007D00B3" w:rsidRPr="00450D0E">
        <w:rPr>
          <w:lang w:val="en-GB" w:bidi="en-GB"/>
        </w:rPr>
        <w:t> | </w:t>
      </w:r>
      <w:r>
        <w:rPr>
          <w:lang w:val="en-GB"/>
        </w:rPr>
        <w:t>Distinct Recruitment</w:t>
      </w:r>
      <w:r w:rsidR="007D00B3" w:rsidRPr="00450D0E">
        <w:rPr>
          <w:lang w:val="en-GB" w:bidi="en-GB"/>
        </w:rPr>
        <w:t> </w:t>
      </w:r>
      <w:r w:rsidR="00953CF1">
        <w:rPr>
          <w:lang w:val="en-GB" w:bidi="en-GB"/>
        </w:rPr>
        <w:t>LTD</w:t>
      </w:r>
    </w:p>
    <w:p w14:paraId="05B14762" w14:textId="702E2E7C" w:rsidR="00A80730" w:rsidRDefault="00410F21">
      <w:pPr>
        <w:pStyle w:val="Heading2"/>
        <w:rPr>
          <w:lang w:val="en-GB"/>
        </w:rPr>
      </w:pPr>
      <w:r>
        <w:rPr>
          <w:lang w:val="en-GB"/>
        </w:rPr>
        <w:t>June 2021 – December 2023</w:t>
      </w:r>
    </w:p>
    <w:p w14:paraId="239AEB5C" w14:textId="77777777" w:rsidR="00A80730" w:rsidRPr="00450D0E" w:rsidRDefault="00A80730">
      <w:pPr>
        <w:pStyle w:val="Heading2"/>
        <w:rPr>
          <w:lang w:val="en-GB"/>
        </w:rPr>
      </w:pPr>
    </w:p>
    <w:p w14:paraId="74A72C74" w14:textId="11F27ACA" w:rsidR="00A80730" w:rsidRDefault="00A80730" w:rsidP="00A80730">
      <w:pPr>
        <w:spacing w:line="276" w:lineRule="auto"/>
        <w:rPr>
          <w:rFonts w:cstheme="minorHAnsi"/>
        </w:rPr>
      </w:pPr>
      <w:r w:rsidRPr="009C317F">
        <w:rPr>
          <w:rFonts w:cstheme="minorHAnsi"/>
        </w:rPr>
        <w:t>During my 3 years at Distinct Recruitment</w:t>
      </w:r>
      <w:r w:rsidR="00953CF1">
        <w:rPr>
          <w:rFonts w:cstheme="minorHAnsi"/>
        </w:rPr>
        <w:t xml:space="preserve"> Agency</w:t>
      </w:r>
      <w:r w:rsidRPr="009C317F">
        <w:rPr>
          <w:rFonts w:cstheme="minorHAnsi"/>
        </w:rPr>
        <w:t xml:space="preserve">, I progressed from a </w:t>
      </w:r>
      <w:r w:rsidR="00186299">
        <w:rPr>
          <w:rFonts w:cstheme="minorHAnsi"/>
        </w:rPr>
        <w:t>R</w:t>
      </w:r>
      <w:r w:rsidRPr="009C317F">
        <w:rPr>
          <w:rFonts w:cstheme="minorHAnsi"/>
        </w:rPr>
        <w:t xml:space="preserve">ecruitment </w:t>
      </w:r>
      <w:r w:rsidR="00186299">
        <w:rPr>
          <w:rFonts w:cstheme="minorHAnsi"/>
        </w:rPr>
        <w:t>T</w:t>
      </w:r>
      <w:r w:rsidRPr="009C317F">
        <w:rPr>
          <w:rFonts w:cstheme="minorHAnsi"/>
        </w:rPr>
        <w:t xml:space="preserve">rainee to an independent 360-Recruitment Consultant. </w:t>
      </w:r>
      <w:r>
        <w:rPr>
          <w:rFonts w:cstheme="minorHAnsi"/>
        </w:rPr>
        <w:t>Taking</w:t>
      </w:r>
      <w:r w:rsidRPr="009C317F">
        <w:rPr>
          <w:rFonts w:cstheme="minorHAnsi"/>
        </w:rPr>
        <w:t xml:space="preserve"> ownership of Digital Marketing</w:t>
      </w:r>
      <w:r>
        <w:rPr>
          <w:rFonts w:cstheme="minorHAnsi"/>
        </w:rPr>
        <w:t xml:space="preserve"> recruitment, I was in the process of leading the digital marketing recruitment department into London prior to leaving.</w:t>
      </w:r>
    </w:p>
    <w:p w14:paraId="117E736B" w14:textId="77777777" w:rsidR="003E4148" w:rsidRPr="003E4148" w:rsidRDefault="003E4148" w:rsidP="00A80730">
      <w:pPr>
        <w:spacing w:line="276" w:lineRule="auto"/>
        <w:rPr>
          <w:rFonts w:cstheme="minorHAnsi"/>
        </w:rPr>
      </w:pPr>
    </w:p>
    <w:p w14:paraId="4C614A90" w14:textId="4F8CC14F" w:rsidR="00A80730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 w:rsidRPr="009C317F">
        <w:rPr>
          <w:rFonts w:eastAsia="Times New Roman" w:cstheme="minorHAnsi"/>
          <w:color w:val="000000"/>
          <w:lang w:eastAsia="en-GB"/>
        </w:rPr>
        <w:t>Working agency</w:t>
      </w:r>
      <w:r>
        <w:rPr>
          <w:rFonts w:eastAsia="Times New Roman" w:cstheme="minorHAnsi"/>
          <w:color w:val="000000"/>
          <w:lang w:eastAsia="en-GB"/>
        </w:rPr>
        <w:t>-</w:t>
      </w:r>
      <w:r w:rsidRPr="009C317F">
        <w:rPr>
          <w:rFonts w:eastAsia="Times New Roman" w:cstheme="minorHAnsi"/>
          <w:color w:val="000000"/>
          <w:lang w:eastAsia="en-GB"/>
        </w:rPr>
        <w:t>side, I managed the full recruitment process from taking job briefs;</w:t>
      </w:r>
      <w:r w:rsidR="00051C0E">
        <w:rPr>
          <w:rFonts w:eastAsia="Times New Roman" w:cstheme="minorHAnsi"/>
          <w:color w:val="000000"/>
          <w:lang w:eastAsia="en-GB"/>
        </w:rPr>
        <w:t xml:space="preserve"> writing job adverts;</w:t>
      </w:r>
      <w:r w:rsidRPr="009C317F">
        <w:rPr>
          <w:rFonts w:eastAsia="Times New Roman" w:cstheme="minorHAnsi"/>
          <w:color w:val="000000"/>
          <w:lang w:eastAsia="en-GB"/>
        </w:rPr>
        <w:t xml:space="preserve"> qualifying candidates; managing the interview process and offer management.</w:t>
      </w:r>
    </w:p>
    <w:p w14:paraId="15E90898" w14:textId="77777777" w:rsidR="00950D90" w:rsidRPr="00950D90" w:rsidRDefault="00950D90" w:rsidP="00950D90">
      <w:pPr>
        <w:pStyle w:val="ListBullet"/>
        <w:numPr>
          <w:ilvl w:val="0"/>
          <w:numId w:val="22"/>
        </w:numPr>
        <w:rPr>
          <w:color w:val="auto"/>
          <w:lang w:eastAsia="en-GB"/>
        </w:rPr>
      </w:pPr>
      <w:r w:rsidRPr="00950D90">
        <w:rPr>
          <w:color w:val="auto"/>
          <w:lang w:eastAsia="en-GB"/>
        </w:rPr>
        <w:t>Took ownership of the Digital Marketing Recruitment space as part of the wider marketing recruitment team</w:t>
      </w:r>
    </w:p>
    <w:p w14:paraId="4B7649DB" w14:textId="2EE643EC" w:rsidR="00A80730" w:rsidRPr="00950D90" w:rsidRDefault="00A80730" w:rsidP="00950D90">
      <w:pPr>
        <w:pStyle w:val="ListBullet"/>
        <w:numPr>
          <w:ilvl w:val="0"/>
          <w:numId w:val="22"/>
        </w:numPr>
        <w:rPr>
          <w:lang w:eastAsia="en-GB"/>
        </w:rPr>
      </w:pPr>
      <w:r w:rsidRPr="00950D90">
        <w:rPr>
          <w:rFonts w:eastAsia="Times New Roman" w:cstheme="minorHAnsi"/>
          <w:color w:val="000000"/>
          <w:lang w:eastAsia="en-GB"/>
        </w:rPr>
        <w:t xml:space="preserve">Digital </w:t>
      </w:r>
      <w:r w:rsidR="00D4606D">
        <w:rPr>
          <w:rFonts w:eastAsia="Times New Roman" w:cstheme="minorHAnsi"/>
          <w:color w:val="000000"/>
          <w:lang w:eastAsia="en-GB"/>
        </w:rPr>
        <w:t>M</w:t>
      </w:r>
      <w:r w:rsidRPr="00950D90">
        <w:rPr>
          <w:rFonts w:eastAsia="Times New Roman" w:cstheme="minorHAnsi"/>
          <w:color w:val="000000"/>
          <w:lang w:eastAsia="en-GB"/>
        </w:rPr>
        <w:t xml:space="preserve">arketing </w:t>
      </w:r>
      <w:r w:rsidR="00D4606D">
        <w:rPr>
          <w:rFonts w:eastAsia="Times New Roman" w:cstheme="minorHAnsi"/>
          <w:color w:val="000000"/>
          <w:lang w:eastAsia="en-GB"/>
        </w:rPr>
        <w:t>R</w:t>
      </w:r>
      <w:r w:rsidRPr="00950D90">
        <w:rPr>
          <w:rFonts w:eastAsia="Times New Roman" w:cstheme="minorHAnsi"/>
          <w:color w:val="000000"/>
          <w:lang w:eastAsia="en-GB"/>
        </w:rPr>
        <w:t xml:space="preserve">ecruitment account management for large </w:t>
      </w:r>
      <w:r w:rsidR="00431C7E">
        <w:rPr>
          <w:rFonts w:eastAsia="Times New Roman" w:cstheme="minorHAnsi"/>
          <w:color w:val="000000"/>
          <w:lang w:eastAsia="en-GB"/>
        </w:rPr>
        <w:t>Preferred Suppliers List (</w:t>
      </w:r>
      <w:r w:rsidRPr="00431C7E">
        <w:rPr>
          <w:rFonts w:eastAsia="Times New Roman" w:cstheme="minorHAnsi"/>
          <w:color w:val="000000"/>
          <w:lang w:eastAsia="en-GB"/>
        </w:rPr>
        <w:t>PSL</w:t>
      </w:r>
      <w:r w:rsidR="00431C7E">
        <w:rPr>
          <w:rFonts w:eastAsia="Times New Roman" w:cstheme="minorHAnsi"/>
          <w:color w:val="000000"/>
          <w:lang w:eastAsia="en-GB"/>
        </w:rPr>
        <w:t>)</w:t>
      </w:r>
      <w:r w:rsidRPr="00950D90">
        <w:rPr>
          <w:rFonts w:eastAsia="Times New Roman" w:cstheme="minorHAnsi"/>
          <w:color w:val="000000"/>
          <w:lang w:eastAsia="en-GB"/>
        </w:rPr>
        <w:t xml:space="preserve"> clients such as Inizio/Ashfield Healthcare, Coloplast, Boots, Dunelm, DFS, Hillary’s Blinds, Impression Digital, and Vision Express.</w:t>
      </w:r>
    </w:p>
    <w:p w14:paraId="13FC44B5" w14:textId="5064CFD2" w:rsidR="00A80730" w:rsidRPr="009C317F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Building relationships with external key stakeholders</w:t>
      </w:r>
      <w:r w:rsidR="006B6E7F">
        <w:rPr>
          <w:rFonts w:eastAsia="Times New Roman" w:cstheme="minorHAnsi"/>
          <w:color w:val="000000"/>
          <w:lang w:eastAsia="en-GB"/>
        </w:rPr>
        <w:t>,</w:t>
      </w:r>
      <w:r>
        <w:rPr>
          <w:rFonts w:eastAsia="Times New Roman" w:cstheme="minorHAnsi"/>
          <w:color w:val="000000"/>
          <w:lang w:eastAsia="en-GB"/>
        </w:rPr>
        <w:t xml:space="preserve"> abiding to tight </w:t>
      </w:r>
      <w:proofErr w:type="gramStart"/>
      <w:r>
        <w:rPr>
          <w:rFonts w:eastAsia="Times New Roman" w:cstheme="minorHAnsi"/>
          <w:color w:val="000000"/>
          <w:lang w:eastAsia="en-GB"/>
        </w:rPr>
        <w:t>deadlines</w:t>
      </w:r>
      <w:proofErr w:type="gramEnd"/>
      <w:r>
        <w:rPr>
          <w:rFonts w:eastAsia="Times New Roman" w:cstheme="minorHAnsi"/>
          <w:color w:val="000000"/>
          <w:lang w:eastAsia="en-GB"/>
        </w:rPr>
        <w:t xml:space="preserve"> and retaining a high recruitment standard to retain repeat business.</w:t>
      </w:r>
    </w:p>
    <w:p w14:paraId="4FE487AE" w14:textId="77777777" w:rsidR="00A80730" w:rsidRPr="009C317F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 w:rsidRPr="009C317F">
        <w:rPr>
          <w:rFonts w:eastAsia="Times New Roman" w:cstheme="minorHAnsi"/>
          <w:color w:val="000000"/>
          <w:lang w:eastAsia="en-GB"/>
        </w:rPr>
        <w:t>Forecasting monthly sales figures and reporting directly to the Marketing Recruitment Manager and Divisional Director</w:t>
      </w:r>
    </w:p>
    <w:p w14:paraId="3B393E30" w14:textId="063521D2" w:rsidR="000704D8" w:rsidRPr="000704D8" w:rsidRDefault="00A80730" w:rsidP="000704D8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 w:rsidRPr="009C317F">
        <w:rPr>
          <w:rFonts w:eastAsia="Times New Roman" w:cstheme="minorHAnsi"/>
          <w:color w:val="000000"/>
          <w:lang w:eastAsia="en-GB"/>
        </w:rPr>
        <w:t>Exposure to working closely with key stakeholders on wider business projects such as London expansion, NTU Employability seminars and ‘Emerging Talent’ training sessions.</w:t>
      </w:r>
    </w:p>
    <w:p w14:paraId="69C4C48A" w14:textId="77777777" w:rsidR="00A80730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Content writing job adverts on the job site ‘Indeed’; organic social media posts; website content and website adverts</w:t>
      </w:r>
    </w:p>
    <w:p w14:paraId="3CB4D8F8" w14:textId="77777777" w:rsidR="00A80730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B2B Social Media Strategy including content; posting timeframes for better engagement and personal brand development.</w:t>
      </w:r>
    </w:p>
    <w:p w14:paraId="00F47F15" w14:textId="77777777" w:rsidR="00A80730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Executing business development strategy to acquire prospect sales with new and existing customers. </w:t>
      </w:r>
    </w:p>
    <w:p w14:paraId="3EBC0C11" w14:textId="77777777" w:rsidR="00A80730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Cross-selling our recruitment service where possible with recruitment departments such as Finance, IT, </w:t>
      </w:r>
      <w:proofErr w:type="gramStart"/>
      <w:r>
        <w:rPr>
          <w:rFonts w:eastAsia="Times New Roman" w:cstheme="minorHAnsi"/>
          <w:color w:val="000000"/>
          <w:lang w:eastAsia="en-GB"/>
        </w:rPr>
        <w:t>HR</w:t>
      </w:r>
      <w:proofErr w:type="gramEnd"/>
      <w:r>
        <w:rPr>
          <w:rFonts w:eastAsia="Times New Roman" w:cstheme="minorHAnsi"/>
          <w:color w:val="000000"/>
          <w:lang w:eastAsia="en-GB"/>
        </w:rPr>
        <w:t xml:space="preserve"> and Office Support</w:t>
      </w:r>
    </w:p>
    <w:p w14:paraId="4F27ADEF" w14:textId="77777777" w:rsidR="00A80730" w:rsidRDefault="00A80730" w:rsidP="00A80730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Worked closely with HR, Finance and Marketing to deliver internal projects such as training, compliance/new sales terms, branded marketing material and the Distinct re-brand launch.</w:t>
      </w:r>
    </w:p>
    <w:p w14:paraId="7B0AA77D" w14:textId="0294B9A8" w:rsidR="00A80730" w:rsidRDefault="00A80730" w:rsidP="00CC200B">
      <w:pPr>
        <w:pStyle w:val="ListParagraph"/>
        <w:numPr>
          <w:ilvl w:val="0"/>
          <w:numId w:val="22"/>
        </w:num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Using SaaS software such as </w:t>
      </w:r>
      <w:proofErr w:type="spellStart"/>
      <w:r>
        <w:rPr>
          <w:rFonts w:eastAsia="Times New Roman" w:cstheme="minorHAnsi"/>
          <w:color w:val="000000"/>
          <w:lang w:eastAsia="en-GB"/>
        </w:rPr>
        <w:t>Odro</w:t>
      </w:r>
      <w:proofErr w:type="spellEnd"/>
      <w:r>
        <w:rPr>
          <w:rFonts w:eastAsia="Times New Roman" w:cstheme="minorHAnsi"/>
          <w:color w:val="000000"/>
          <w:lang w:eastAsia="en-GB"/>
        </w:rPr>
        <w:t xml:space="preserve"> and the CRM system, Bullhorn.</w:t>
      </w:r>
    </w:p>
    <w:p w14:paraId="714C1019" w14:textId="77777777" w:rsidR="00CC200B" w:rsidRDefault="00CC200B" w:rsidP="00CC200B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</w:p>
    <w:p w14:paraId="23253F5C" w14:textId="77777777" w:rsidR="00CC200B" w:rsidRPr="00CC200B" w:rsidRDefault="00CC200B" w:rsidP="00CC200B">
      <w:pPr>
        <w:shd w:val="clear" w:color="auto" w:fill="FFFFFF"/>
        <w:spacing w:after="0"/>
        <w:textAlignment w:val="baseline"/>
        <w:rPr>
          <w:rFonts w:eastAsia="Times New Roman" w:cstheme="minorHAnsi"/>
          <w:color w:val="000000"/>
          <w:lang w:eastAsia="en-GB"/>
        </w:rPr>
      </w:pPr>
    </w:p>
    <w:p w14:paraId="3209AC31" w14:textId="102AF562" w:rsidR="00CC200B" w:rsidRDefault="00410F21">
      <w:pPr>
        <w:pStyle w:val="Heading2"/>
        <w:rPr>
          <w:lang w:val="en-GB" w:bidi="en-GB"/>
        </w:rPr>
      </w:pPr>
      <w:r>
        <w:rPr>
          <w:lang w:val="en-GB"/>
        </w:rPr>
        <w:lastRenderedPageBreak/>
        <w:t xml:space="preserve">bAR </w:t>
      </w:r>
      <w:r w:rsidR="00CC200B">
        <w:rPr>
          <w:lang w:val="en-GB"/>
        </w:rPr>
        <w:t xml:space="preserve">Assistant to </w:t>
      </w:r>
      <w:r w:rsidR="00E9672F">
        <w:rPr>
          <w:lang w:val="en-GB"/>
        </w:rPr>
        <w:t xml:space="preserve">Bar </w:t>
      </w:r>
      <w:r>
        <w:rPr>
          <w:lang w:val="en-GB"/>
        </w:rPr>
        <w:t>Superviser</w:t>
      </w:r>
      <w:r w:rsidR="007D00B3" w:rsidRPr="00450D0E">
        <w:rPr>
          <w:lang w:val="en-GB" w:bidi="en-GB"/>
        </w:rPr>
        <w:t> | </w:t>
      </w:r>
      <w:r>
        <w:rPr>
          <w:lang w:val="en-GB"/>
        </w:rPr>
        <w:t>Nottingham Trent Student Union</w:t>
      </w:r>
      <w:r w:rsidR="007D00B3" w:rsidRPr="00450D0E">
        <w:rPr>
          <w:lang w:val="en-GB" w:bidi="en-GB"/>
        </w:rPr>
        <w:t> </w:t>
      </w:r>
    </w:p>
    <w:p w14:paraId="370B47DB" w14:textId="645BD510" w:rsidR="00394A6D" w:rsidRDefault="00CC200B">
      <w:pPr>
        <w:pStyle w:val="Heading2"/>
        <w:rPr>
          <w:lang w:val="en-GB"/>
        </w:rPr>
      </w:pPr>
      <w:r>
        <w:rPr>
          <w:lang w:val="en-GB"/>
        </w:rPr>
        <w:t>September 2017- MArch 2021</w:t>
      </w:r>
    </w:p>
    <w:p w14:paraId="30F3AE29" w14:textId="77777777" w:rsidR="00CC200B" w:rsidRPr="00450D0E" w:rsidRDefault="00CC200B">
      <w:pPr>
        <w:pStyle w:val="Heading2"/>
        <w:rPr>
          <w:lang w:val="en-GB"/>
        </w:rPr>
      </w:pPr>
    </w:p>
    <w:p w14:paraId="4B8AB9A0" w14:textId="44C11061" w:rsidR="00CC200B" w:rsidRDefault="00CC200B" w:rsidP="00CC200B">
      <w:pPr>
        <w:spacing w:line="276" w:lineRule="auto"/>
        <w:rPr>
          <w:rFonts w:cstheme="minorHAnsi"/>
        </w:rPr>
      </w:pPr>
      <w:r w:rsidRPr="009E52EC">
        <w:rPr>
          <w:rFonts w:cstheme="minorHAnsi"/>
        </w:rPr>
        <w:t xml:space="preserve">In coordination with time managing my </w:t>
      </w:r>
      <w:r w:rsidR="00431C7E" w:rsidRPr="00431C7E">
        <w:rPr>
          <w:rFonts w:cstheme="minorHAnsi"/>
        </w:rPr>
        <w:t>I</w:t>
      </w:r>
      <w:r w:rsidRPr="00431C7E">
        <w:rPr>
          <w:rFonts w:cstheme="minorHAnsi"/>
        </w:rPr>
        <w:t xml:space="preserve">ntegrated </w:t>
      </w:r>
      <w:r w:rsidR="00431C7E" w:rsidRPr="00431C7E">
        <w:rPr>
          <w:rFonts w:cstheme="minorHAnsi"/>
        </w:rPr>
        <w:t>M</w:t>
      </w:r>
      <w:r w:rsidRPr="00431C7E">
        <w:rPr>
          <w:rFonts w:cstheme="minorHAnsi"/>
        </w:rPr>
        <w:t>aster’s</w:t>
      </w:r>
      <w:r w:rsidRPr="009E52EC">
        <w:rPr>
          <w:rFonts w:cstheme="minorHAnsi"/>
        </w:rPr>
        <w:t xml:space="preserve"> at NTU, I managed to work up my experience of bar work from Bar Assistant to Bar Supervisor which </w:t>
      </w:r>
      <w:r>
        <w:rPr>
          <w:rFonts w:cstheme="minorHAnsi"/>
        </w:rPr>
        <w:t>entailed</w:t>
      </w:r>
      <w:r w:rsidRPr="009E52EC">
        <w:rPr>
          <w:rFonts w:cstheme="minorHAnsi"/>
        </w:rPr>
        <w:t>:</w:t>
      </w:r>
    </w:p>
    <w:p w14:paraId="6896E30C" w14:textId="77777777" w:rsidR="00E70EC5" w:rsidRPr="00E70EC5" w:rsidRDefault="00E70EC5" w:rsidP="00CC200B">
      <w:pPr>
        <w:spacing w:line="276" w:lineRule="auto"/>
        <w:rPr>
          <w:rFonts w:cstheme="minorHAnsi"/>
        </w:rPr>
      </w:pPr>
    </w:p>
    <w:p w14:paraId="24001541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proofErr w:type="spellStart"/>
      <w:r w:rsidRPr="009E52EC">
        <w:rPr>
          <w:rFonts w:cstheme="minorHAnsi"/>
        </w:rPr>
        <w:t>Authorised</w:t>
      </w:r>
      <w:proofErr w:type="spellEnd"/>
      <w:r w:rsidRPr="009E52EC">
        <w:rPr>
          <w:rFonts w:cstheme="minorHAnsi"/>
        </w:rPr>
        <w:t xml:space="preserve"> access to key sets:  Student Union Building; 4 Tills and 3 Safes</w:t>
      </w:r>
    </w:p>
    <w:p w14:paraId="323C2832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</w:rPr>
        <w:t xml:space="preserve">Opening/closing a large building with 3 large staff areas (Costa, </w:t>
      </w:r>
      <w:proofErr w:type="gramStart"/>
      <w:r w:rsidRPr="009E52EC">
        <w:rPr>
          <w:rFonts w:cstheme="minorHAnsi"/>
        </w:rPr>
        <w:t>Diner</w:t>
      </w:r>
      <w:proofErr w:type="gramEnd"/>
      <w:r w:rsidRPr="009E52EC">
        <w:rPr>
          <w:rFonts w:cstheme="minorHAnsi"/>
        </w:rPr>
        <w:t xml:space="preserve"> and Bar) independently</w:t>
      </w:r>
    </w:p>
    <w:p w14:paraId="48DEC7E0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</w:rPr>
        <w:t>Monitoring a</w:t>
      </w:r>
      <w:r>
        <w:rPr>
          <w:rFonts w:cstheme="minorHAnsi"/>
        </w:rPr>
        <w:t>n</w:t>
      </w:r>
      <w:r w:rsidRPr="009E52EC">
        <w:rPr>
          <w:rFonts w:cstheme="minorHAnsi"/>
        </w:rPr>
        <w:t xml:space="preserve">d supervising a team of up to 10 </w:t>
      </w:r>
      <w:proofErr w:type="gramStart"/>
      <w:r w:rsidRPr="009E52EC">
        <w:rPr>
          <w:rFonts w:cstheme="minorHAnsi"/>
        </w:rPr>
        <w:t>people</w:t>
      </w:r>
      <w:proofErr w:type="gramEnd"/>
    </w:p>
    <w:p w14:paraId="25A6C1AE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</w:rPr>
        <w:t>Distributing jobs during the quiet periods</w:t>
      </w:r>
    </w:p>
    <w:p w14:paraId="0960F9DE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proofErr w:type="spellStart"/>
      <w:r w:rsidRPr="009E52EC">
        <w:rPr>
          <w:rFonts w:cstheme="minorHAnsi"/>
        </w:rPr>
        <w:t>Organising</w:t>
      </w:r>
      <w:proofErr w:type="spellEnd"/>
      <w:r w:rsidRPr="009E52EC">
        <w:rPr>
          <w:rFonts w:cstheme="minorHAnsi"/>
        </w:rPr>
        <w:t xml:space="preserve"> the less experienced staff during busy periods</w:t>
      </w:r>
    </w:p>
    <w:p w14:paraId="685E8254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</w:rPr>
        <w:t xml:space="preserve">Training new members of staff and promoting our company </w:t>
      </w:r>
      <w:proofErr w:type="gramStart"/>
      <w:r w:rsidRPr="009E52EC">
        <w:rPr>
          <w:rFonts w:cstheme="minorHAnsi"/>
        </w:rPr>
        <w:t>expectations</w:t>
      </w:r>
      <w:proofErr w:type="gramEnd"/>
    </w:p>
    <w:p w14:paraId="0CBAB1B3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</w:rPr>
        <w:t>Maintaining a professional work environment with friends whilst supervising simultaneously</w:t>
      </w:r>
    </w:p>
    <w:p w14:paraId="713FEA0E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>Bookkeeping safes with large quantities of cash</w:t>
      </w:r>
    </w:p>
    <w:p w14:paraId="3C03069C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>Counting and bookkeeping of 4 different tills: 3</w:t>
      </w:r>
      <w:r>
        <w:rPr>
          <w:rFonts w:cstheme="minorHAnsi"/>
          <w:bCs/>
        </w:rPr>
        <w:t xml:space="preserve"> NTSU</w:t>
      </w:r>
      <w:r w:rsidRPr="009E52EC">
        <w:rPr>
          <w:rFonts w:cstheme="minorHAnsi"/>
          <w:bCs/>
        </w:rPr>
        <w:t xml:space="preserve"> </w:t>
      </w:r>
      <w:r>
        <w:rPr>
          <w:rFonts w:cstheme="minorHAnsi"/>
          <w:bCs/>
        </w:rPr>
        <w:t>Bars</w:t>
      </w:r>
      <w:r w:rsidRPr="009E52EC">
        <w:rPr>
          <w:rFonts w:cstheme="minorHAnsi"/>
          <w:bCs/>
        </w:rPr>
        <w:t xml:space="preserve"> and 1 </w:t>
      </w:r>
      <w:r>
        <w:rPr>
          <w:rFonts w:cstheme="minorHAnsi"/>
          <w:bCs/>
        </w:rPr>
        <w:t xml:space="preserve">franchise </w:t>
      </w:r>
      <w:r w:rsidRPr="009E52EC">
        <w:rPr>
          <w:rFonts w:cstheme="minorHAnsi"/>
          <w:bCs/>
        </w:rPr>
        <w:t>Costa</w:t>
      </w:r>
      <w:r>
        <w:rPr>
          <w:rFonts w:cstheme="minorHAnsi"/>
          <w:bCs/>
        </w:rPr>
        <w:t xml:space="preserve"> coffee shop</w:t>
      </w:r>
    </w:p>
    <w:p w14:paraId="5B215B52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>Changing barrels and adjusting gas pressure</w:t>
      </w:r>
    </w:p>
    <w:p w14:paraId="29B95206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 xml:space="preserve">Required excellent communication skills with members of staff and bar </w:t>
      </w:r>
      <w:proofErr w:type="gramStart"/>
      <w:r w:rsidRPr="009E52EC">
        <w:rPr>
          <w:rFonts w:cstheme="minorHAnsi"/>
          <w:bCs/>
        </w:rPr>
        <w:t>staff</w:t>
      </w:r>
      <w:proofErr w:type="gramEnd"/>
    </w:p>
    <w:p w14:paraId="458C85F9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 xml:space="preserve">Following necessary </w:t>
      </w:r>
      <w:r>
        <w:rPr>
          <w:rFonts w:cstheme="minorHAnsi"/>
          <w:bCs/>
        </w:rPr>
        <w:t xml:space="preserve">Food Health and Safety legislation </w:t>
      </w:r>
      <w:r w:rsidRPr="009E52EC">
        <w:rPr>
          <w:rFonts w:cstheme="minorHAnsi"/>
          <w:bCs/>
        </w:rPr>
        <w:t>procedures</w:t>
      </w:r>
    </w:p>
    <w:p w14:paraId="3AFC7A79" w14:textId="7B176ACD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>Enforcing Alcohol and Licensing laws: Challenge 25 by the BBPA and late license act</w:t>
      </w:r>
    </w:p>
    <w:p w14:paraId="02F345B5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>Dealing with delivery notices and signing off the correct delivery of goods</w:t>
      </w:r>
    </w:p>
    <w:p w14:paraId="49C5EAC0" w14:textId="77777777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 xml:space="preserve">Managing the televisions and music: televising events such as football; rugby; golf and cricket </w:t>
      </w:r>
    </w:p>
    <w:p w14:paraId="48CB91DB" w14:textId="7AF4A298" w:rsidR="00CC200B" w:rsidRPr="009E52EC" w:rsidRDefault="00CC200B" w:rsidP="00CC200B">
      <w:pPr>
        <w:numPr>
          <w:ilvl w:val="0"/>
          <w:numId w:val="23"/>
        </w:numPr>
        <w:spacing w:after="0" w:line="276" w:lineRule="auto"/>
        <w:rPr>
          <w:rFonts w:cstheme="minorHAnsi"/>
          <w:b/>
        </w:rPr>
      </w:pPr>
      <w:r w:rsidRPr="009E52EC">
        <w:rPr>
          <w:rFonts w:cstheme="minorHAnsi"/>
          <w:bCs/>
        </w:rPr>
        <w:t xml:space="preserve">Managing busy events such as </w:t>
      </w:r>
      <w:proofErr w:type="spellStart"/>
      <w:r w:rsidRPr="009E52EC">
        <w:rPr>
          <w:rFonts w:cstheme="minorHAnsi"/>
          <w:bCs/>
        </w:rPr>
        <w:t>Quids</w:t>
      </w:r>
      <w:proofErr w:type="spellEnd"/>
      <w:r w:rsidRPr="009E52EC">
        <w:rPr>
          <w:rFonts w:cstheme="minorHAnsi"/>
          <w:bCs/>
        </w:rPr>
        <w:t>-</w:t>
      </w:r>
      <w:r w:rsidR="00431C7E">
        <w:rPr>
          <w:rFonts w:cstheme="minorHAnsi"/>
          <w:bCs/>
        </w:rPr>
        <w:t>I</w:t>
      </w:r>
      <w:r w:rsidRPr="009E52EC">
        <w:rPr>
          <w:rFonts w:cstheme="minorHAnsi"/>
          <w:bCs/>
        </w:rPr>
        <w:t xml:space="preserve">n, Games Night; Quiz and Bingo </w:t>
      </w:r>
    </w:p>
    <w:p w14:paraId="5D76B18A" w14:textId="08BD27CB" w:rsidR="00410F21" w:rsidRDefault="00410F21" w:rsidP="00CC200B">
      <w:pPr>
        <w:pStyle w:val="ListBullet"/>
        <w:numPr>
          <w:ilvl w:val="0"/>
          <w:numId w:val="0"/>
        </w:numPr>
        <w:rPr>
          <w:lang w:val="en-GB"/>
        </w:rPr>
      </w:pPr>
    </w:p>
    <w:p w14:paraId="63E58780" w14:textId="33882340" w:rsidR="00410F21" w:rsidRDefault="00410F21" w:rsidP="00410F21">
      <w:pPr>
        <w:pStyle w:val="ListBullet"/>
        <w:numPr>
          <w:ilvl w:val="0"/>
          <w:numId w:val="0"/>
        </w:numPr>
        <w:ind w:left="360"/>
        <w:rPr>
          <w:lang w:val="en-GB"/>
        </w:rPr>
      </w:pPr>
    </w:p>
    <w:p w14:paraId="09C5C3D7" w14:textId="0D291717" w:rsidR="0064515B" w:rsidRDefault="0064515B" w:rsidP="0064515B">
      <w:pPr>
        <w:pStyle w:val="Heading2"/>
        <w:rPr>
          <w:lang w:val="en-GB" w:bidi="en-GB"/>
        </w:rPr>
      </w:pPr>
      <w:r>
        <w:rPr>
          <w:lang w:val="en-GB"/>
        </w:rPr>
        <w:t xml:space="preserve">bAR Assistant </w:t>
      </w:r>
      <w:r w:rsidRPr="00450D0E">
        <w:rPr>
          <w:lang w:val="en-GB" w:bidi="en-GB"/>
        </w:rPr>
        <w:t>| </w:t>
      </w:r>
      <w:r>
        <w:rPr>
          <w:lang w:val="en-GB"/>
        </w:rPr>
        <w:t>Cuckoo Bar</w:t>
      </w:r>
    </w:p>
    <w:p w14:paraId="02F6D04C" w14:textId="5591CE34" w:rsidR="0064515B" w:rsidRDefault="0064515B" w:rsidP="0064515B">
      <w:pPr>
        <w:pStyle w:val="Heading2"/>
        <w:rPr>
          <w:lang w:val="en-GB"/>
        </w:rPr>
      </w:pPr>
      <w:r>
        <w:rPr>
          <w:lang w:val="en-GB"/>
        </w:rPr>
        <w:t>March 2015 - September 2019</w:t>
      </w:r>
    </w:p>
    <w:p w14:paraId="1CA8EB41" w14:textId="77777777" w:rsidR="00CC200B" w:rsidRPr="00CC200B" w:rsidRDefault="00CC200B" w:rsidP="0064515B">
      <w:pPr>
        <w:pStyle w:val="ListParagraph"/>
        <w:spacing w:after="0" w:line="276" w:lineRule="auto"/>
        <w:ind w:left="360"/>
        <w:rPr>
          <w:rFonts w:asciiTheme="majorHAnsi" w:hAnsiTheme="majorHAnsi" w:cs="Arial"/>
        </w:rPr>
      </w:pPr>
    </w:p>
    <w:p w14:paraId="1755D125" w14:textId="60D0F96A" w:rsidR="00CC200B" w:rsidRPr="0064515B" w:rsidRDefault="00CC200B" w:rsidP="0064515B">
      <w:pPr>
        <w:spacing w:after="0" w:line="276" w:lineRule="auto"/>
        <w:rPr>
          <w:rFonts w:asciiTheme="majorHAnsi" w:hAnsiTheme="majorHAnsi" w:cs="Arial"/>
        </w:rPr>
      </w:pPr>
      <w:r w:rsidRPr="0064515B">
        <w:rPr>
          <w:rFonts w:asciiTheme="majorHAnsi" w:hAnsiTheme="majorHAnsi" w:cs="Arial"/>
        </w:rPr>
        <w:t xml:space="preserve">I worked at a local bar for 5 years alongside </w:t>
      </w:r>
      <w:r w:rsidR="00A63E9C" w:rsidRPr="00431C7E">
        <w:rPr>
          <w:rFonts w:asciiTheme="majorHAnsi" w:hAnsiTheme="majorHAnsi" w:cs="Arial"/>
        </w:rPr>
        <w:t>C</w:t>
      </w:r>
      <w:r w:rsidRPr="00431C7E">
        <w:rPr>
          <w:rFonts w:asciiTheme="majorHAnsi" w:hAnsiTheme="majorHAnsi" w:cs="Arial"/>
        </w:rPr>
        <w:t>ollege and University</w:t>
      </w:r>
      <w:r w:rsidRPr="0064515B">
        <w:rPr>
          <w:rFonts w:asciiTheme="majorHAnsi" w:hAnsiTheme="majorHAnsi" w:cs="Arial"/>
        </w:rPr>
        <w:t>. From 2019, I worked here</w:t>
      </w:r>
      <w:r w:rsidR="007C0D31">
        <w:rPr>
          <w:rFonts w:asciiTheme="majorHAnsi" w:hAnsiTheme="majorHAnsi" w:cs="Arial"/>
        </w:rPr>
        <w:t xml:space="preserve"> when</w:t>
      </w:r>
      <w:r w:rsidRPr="0064515B">
        <w:rPr>
          <w:rFonts w:asciiTheme="majorHAnsi" w:hAnsiTheme="majorHAnsi" w:cs="Arial"/>
        </w:rPr>
        <w:t xml:space="preserve"> back home outside of term time during </w:t>
      </w:r>
      <w:proofErr w:type="gramStart"/>
      <w:r w:rsidR="00A63E9C" w:rsidRPr="00431C7E">
        <w:rPr>
          <w:rFonts w:asciiTheme="majorHAnsi" w:hAnsiTheme="majorHAnsi" w:cs="Arial"/>
        </w:rPr>
        <w:t>U</w:t>
      </w:r>
      <w:r w:rsidRPr="00431C7E">
        <w:rPr>
          <w:rFonts w:asciiTheme="majorHAnsi" w:hAnsiTheme="majorHAnsi" w:cs="Arial"/>
        </w:rPr>
        <w:t>niversity</w:t>
      </w:r>
      <w:proofErr w:type="gramEnd"/>
      <w:r w:rsidRPr="00431C7E">
        <w:rPr>
          <w:rFonts w:asciiTheme="majorHAnsi" w:hAnsiTheme="majorHAnsi" w:cs="Arial"/>
        </w:rPr>
        <w:t>.</w:t>
      </w:r>
      <w:r w:rsidRPr="0064515B">
        <w:rPr>
          <w:rFonts w:asciiTheme="majorHAnsi" w:hAnsiTheme="majorHAnsi" w:cs="Arial"/>
        </w:rPr>
        <w:t xml:space="preserve"> During 2019 in 3</w:t>
      </w:r>
      <w:r w:rsidRPr="0064515B">
        <w:rPr>
          <w:rFonts w:asciiTheme="majorHAnsi" w:hAnsiTheme="majorHAnsi" w:cs="Arial"/>
          <w:vertAlign w:val="superscript"/>
        </w:rPr>
        <w:t>rd</w:t>
      </w:r>
      <w:r w:rsidRPr="0064515B">
        <w:rPr>
          <w:rFonts w:asciiTheme="majorHAnsi" w:hAnsiTheme="majorHAnsi" w:cs="Arial"/>
        </w:rPr>
        <w:t xml:space="preserve"> year, just before COVID-19 lockdown, I decided to leave and focus on my master’s degree and my NTSU role above due to flexibility and less </w:t>
      </w:r>
      <w:proofErr w:type="gramStart"/>
      <w:r w:rsidRPr="0064515B">
        <w:rPr>
          <w:rFonts w:asciiTheme="majorHAnsi" w:hAnsiTheme="majorHAnsi" w:cs="Arial"/>
        </w:rPr>
        <w:t>travel</w:t>
      </w:r>
      <w:proofErr w:type="gramEnd"/>
    </w:p>
    <w:p w14:paraId="5D559463" w14:textId="77777777" w:rsidR="004906CD" w:rsidRDefault="004906CD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64F67F3A" w14:textId="77777777" w:rsidR="004A7F1F" w:rsidRDefault="004A7F1F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311BB8F7" w14:textId="77777777" w:rsidR="00F375C2" w:rsidRDefault="00F375C2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03F9BBE7" w14:textId="77777777" w:rsidR="005E4A69" w:rsidRDefault="005E4A69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03D9FB5A" w14:textId="77777777" w:rsidR="005E4A69" w:rsidRDefault="005E4A69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3EA17BAD" w14:textId="77777777" w:rsidR="005E19C7" w:rsidRDefault="005E19C7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60C5FF08" w14:textId="77777777" w:rsidR="005E19C7" w:rsidRDefault="005E19C7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7BA503C8" w14:textId="77777777" w:rsidR="00CC356B" w:rsidRDefault="00CC356B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77AE303E" w14:textId="77777777" w:rsidR="00CC356B" w:rsidRDefault="00CC356B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1C98A51B" w14:textId="77777777" w:rsidR="00CC356B" w:rsidRDefault="00CC356B" w:rsidP="00F375C2">
      <w:pPr>
        <w:pStyle w:val="ListBullet"/>
        <w:numPr>
          <w:ilvl w:val="0"/>
          <w:numId w:val="0"/>
        </w:numPr>
        <w:rPr>
          <w:lang w:val="en-GB"/>
        </w:rPr>
      </w:pPr>
    </w:p>
    <w:p w14:paraId="0EF57AA0" w14:textId="77777777" w:rsidR="005E4A69" w:rsidRPr="00410F21" w:rsidRDefault="005E4A69" w:rsidP="00F375C2">
      <w:pPr>
        <w:pStyle w:val="ListBullet"/>
        <w:numPr>
          <w:ilvl w:val="0"/>
          <w:numId w:val="0"/>
        </w:numPr>
        <w:rPr>
          <w:lang w:val="en-GB"/>
        </w:rPr>
      </w:pPr>
    </w:p>
    <w:sdt>
      <w:sdtPr>
        <w:rPr>
          <w:lang w:val="en-GB"/>
        </w:rPr>
        <w:alias w:val="Education:"/>
        <w:tag w:val="Education:"/>
        <w:id w:val="1897390508"/>
        <w:placeholder>
          <w:docPart w:val="5287340163E44692A3E3D518CE2E8FAA"/>
        </w:placeholder>
        <w:temporary/>
        <w:showingPlcHdr/>
        <w15:appearance w15:val="hidden"/>
      </w:sdtPr>
      <w:sdtEndPr/>
      <w:sdtContent>
        <w:p w14:paraId="62125914" w14:textId="55A07183" w:rsidR="00410F21" w:rsidRPr="00450D0E" w:rsidRDefault="00410F21" w:rsidP="00A80730">
          <w:pPr>
            <w:pStyle w:val="Heading1"/>
            <w:jc w:val="center"/>
            <w:rPr>
              <w:lang w:val="en-GB"/>
            </w:rPr>
          </w:pPr>
          <w:r w:rsidRPr="00450D0E">
            <w:rPr>
              <w:lang w:val="en-GB" w:bidi="en-GB"/>
            </w:rPr>
            <w:t>Education</w:t>
          </w:r>
        </w:p>
      </w:sdtContent>
    </w:sdt>
    <w:p w14:paraId="3DBDBC0B" w14:textId="77777777" w:rsidR="00E87BD7" w:rsidRDefault="00E87BD7" w:rsidP="00410F21">
      <w:pPr>
        <w:pStyle w:val="Heading2"/>
        <w:rPr>
          <w:lang w:val="en-GB"/>
        </w:rPr>
        <w:sectPr w:rsidR="00E87BD7" w:rsidSect="006E176C">
          <w:footerReference w:type="default" r:id="rId7"/>
          <w:pgSz w:w="11906" w:h="16838" w:code="9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4E262763" w14:textId="79EB0829" w:rsidR="0064515B" w:rsidRDefault="0064515B" w:rsidP="00410F21">
      <w:pPr>
        <w:pStyle w:val="Heading2"/>
        <w:rPr>
          <w:lang w:val="en-GB"/>
        </w:rPr>
      </w:pPr>
    </w:p>
    <w:p w14:paraId="23F38369" w14:textId="72EF6473" w:rsidR="004906CD" w:rsidRDefault="00410F21" w:rsidP="004A7F1F">
      <w:pPr>
        <w:pStyle w:val="Heading2"/>
        <w:rPr>
          <w:lang w:val="en-GB"/>
        </w:rPr>
        <w:sectPr w:rsidR="004906CD" w:rsidSect="00E87BD7">
          <w:type w:val="continuous"/>
          <w:pgSz w:w="11906" w:h="16838" w:code="9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  <w:r>
        <w:rPr>
          <w:lang w:val="en-GB"/>
        </w:rPr>
        <w:t>MBiol – Integrated Masters - Biochemistry</w:t>
      </w:r>
      <w:r w:rsidRPr="00450D0E">
        <w:rPr>
          <w:lang w:val="en-GB" w:bidi="en-GB"/>
        </w:rPr>
        <w:t> |</w:t>
      </w:r>
      <w:r w:rsidR="00564833">
        <w:rPr>
          <w:lang w:val="en-GB" w:bidi="en-GB"/>
        </w:rPr>
        <w:t xml:space="preserve">September 2017- </w:t>
      </w:r>
      <w:r>
        <w:rPr>
          <w:lang w:val="en-GB"/>
        </w:rPr>
        <w:t>July 2021</w:t>
      </w:r>
      <w:r w:rsidRPr="00450D0E">
        <w:rPr>
          <w:lang w:val="en-GB" w:bidi="en-GB"/>
        </w:rPr>
        <w:t> | </w:t>
      </w:r>
      <w:r>
        <w:rPr>
          <w:lang w:val="en-GB"/>
        </w:rPr>
        <w:t>Nottingham Trent Universit</w:t>
      </w:r>
      <w:r w:rsidR="00CC356B">
        <w:rPr>
          <w:lang w:val="en-GB"/>
        </w:rPr>
        <w:t>Y</w:t>
      </w:r>
    </w:p>
    <w:p w14:paraId="73380A13" w14:textId="77777777" w:rsidR="005E19C7" w:rsidRDefault="005E19C7" w:rsidP="004906CD">
      <w:pPr>
        <w:rPr>
          <w:lang w:val="en-GB"/>
        </w:rPr>
      </w:pPr>
    </w:p>
    <w:p w14:paraId="4B7D8FF7" w14:textId="416FA5CA" w:rsidR="004A7F1F" w:rsidRPr="00513044" w:rsidRDefault="005E19C7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Overall Grade: First Class (1:1)</w:t>
      </w:r>
    </w:p>
    <w:p w14:paraId="30137D56" w14:textId="2667BAD8" w:rsidR="00513044" w:rsidRPr="00513044" w:rsidRDefault="004906CD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Bioinformatics: 1</w:t>
      </w:r>
      <w:r w:rsidRPr="00513044">
        <w:rPr>
          <w:vertAlign w:val="superscript"/>
          <w:lang w:val="en-GB"/>
        </w:rPr>
        <w:t>st</w:t>
      </w:r>
      <w:r w:rsidRPr="00513044">
        <w:rPr>
          <w:lang w:val="en-GB"/>
        </w:rPr>
        <w:t xml:space="preserve"> Class</w:t>
      </w:r>
    </w:p>
    <w:p w14:paraId="0E066CAE" w14:textId="55260ED2" w:rsidR="004A7F1F" w:rsidRPr="00513044" w:rsidRDefault="004906CD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Advanced</w:t>
      </w:r>
      <w:r w:rsidR="005E19C7" w:rsidRPr="00513044">
        <w:rPr>
          <w:lang w:val="en-GB"/>
        </w:rPr>
        <w:t xml:space="preserve"> </w:t>
      </w:r>
      <w:r w:rsidRPr="00513044">
        <w:rPr>
          <w:lang w:val="en-GB"/>
        </w:rPr>
        <w:t>Bioinformatics: 1</w:t>
      </w:r>
      <w:r w:rsidRPr="00513044">
        <w:rPr>
          <w:vertAlign w:val="superscript"/>
          <w:lang w:val="en-GB"/>
        </w:rPr>
        <w:t>st</w:t>
      </w:r>
      <w:r w:rsidRPr="00513044">
        <w:rPr>
          <w:lang w:val="en-GB"/>
        </w:rPr>
        <w:t xml:space="preserve"> Class</w:t>
      </w:r>
    </w:p>
    <w:p w14:paraId="1D5DBD41" w14:textId="71C4F672" w:rsidR="00133CD5" w:rsidRPr="00513044" w:rsidRDefault="00582B0E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Scientific Communication</w:t>
      </w:r>
      <w:r w:rsidR="004906CD" w:rsidRPr="00513044">
        <w:rPr>
          <w:lang w:val="en-GB"/>
        </w:rPr>
        <w:t>: 1st Class</w:t>
      </w:r>
      <w:r w:rsidR="00133CD5" w:rsidRPr="00513044">
        <w:rPr>
          <w:lang w:val="en-GB"/>
        </w:rPr>
        <w:t xml:space="preserve"> – Outreach Article: Mid-</w:t>
      </w:r>
      <w:r w:rsidR="00496AB3" w:rsidRPr="00513044">
        <w:rPr>
          <w:lang w:val="en-GB"/>
        </w:rPr>
        <w:t>Distinction.</w:t>
      </w:r>
      <w:r w:rsidR="00133CD5" w:rsidRPr="00513044">
        <w:rPr>
          <w:lang w:val="en-GB"/>
        </w:rPr>
        <w:t xml:space="preserve">  </w:t>
      </w:r>
    </w:p>
    <w:p w14:paraId="1B4C70F2" w14:textId="2AFF31F0" w:rsidR="004906CD" w:rsidRPr="00513044" w:rsidRDefault="004906CD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Molecular Genetics of Human Disease: 1st Class</w:t>
      </w:r>
    </w:p>
    <w:p w14:paraId="15503DFB" w14:textId="588C6837" w:rsidR="00B36A62" w:rsidRPr="00513044" w:rsidRDefault="004906CD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Protein Structure: 1st Clas</w:t>
      </w:r>
      <w:r w:rsidR="005E19C7" w:rsidRPr="00513044">
        <w:rPr>
          <w:lang w:val="en-GB"/>
        </w:rPr>
        <w:t>s</w:t>
      </w:r>
    </w:p>
    <w:p w14:paraId="3A01B5EA" w14:textId="0BFAE276" w:rsidR="004906CD" w:rsidRPr="00513044" w:rsidRDefault="00582B0E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Cell Signalling and Cancer</w:t>
      </w:r>
      <w:r w:rsidR="004906CD" w:rsidRPr="00513044">
        <w:rPr>
          <w:lang w:val="en-GB"/>
        </w:rPr>
        <w:t>: 1</w:t>
      </w:r>
      <w:r w:rsidR="004906CD" w:rsidRPr="00513044">
        <w:rPr>
          <w:vertAlign w:val="superscript"/>
          <w:lang w:val="en-GB"/>
        </w:rPr>
        <w:t>st</w:t>
      </w:r>
      <w:r w:rsidR="004906CD" w:rsidRPr="00513044">
        <w:rPr>
          <w:lang w:val="en-GB"/>
        </w:rPr>
        <w:t xml:space="preserve"> </w:t>
      </w:r>
      <w:r w:rsidR="00513044" w:rsidRPr="00513044">
        <w:rPr>
          <w:lang w:val="en-GB"/>
        </w:rPr>
        <w:t>Class.</w:t>
      </w:r>
    </w:p>
    <w:p w14:paraId="6EAC92D1" w14:textId="1242D456" w:rsidR="004906CD" w:rsidRPr="00513044" w:rsidRDefault="004906CD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2</w:t>
      </w:r>
      <w:r w:rsidR="00556950" w:rsidRPr="00556950">
        <w:rPr>
          <w:vertAlign w:val="superscript"/>
          <w:lang w:val="en-GB"/>
        </w:rPr>
        <w:t>nd</w:t>
      </w:r>
      <w:r w:rsidR="00556950">
        <w:rPr>
          <w:lang w:val="en-GB"/>
        </w:rPr>
        <w:t xml:space="preserve"> y</w:t>
      </w:r>
      <w:r w:rsidRPr="00513044">
        <w:rPr>
          <w:lang w:val="en-GB"/>
        </w:rPr>
        <w:t>ear Dissertation: 1st Class</w:t>
      </w:r>
      <w:r w:rsidR="00392F5E" w:rsidRPr="00513044">
        <w:rPr>
          <w:lang w:val="en-GB"/>
        </w:rPr>
        <w:t xml:space="preserve"> – Experimental Design </w:t>
      </w:r>
      <w:r w:rsidR="00000CB7" w:rsidRPr="00513044">
        <w:rPr>
          <w:lang w:val="en-GB"/>
        </w:rPr>
        <w:t xml:space="preserve">and Grant Application – Induced Pluripotent Stem </w:t>
      </w:r>
      <w:r w:rsidR="005E7695" w:rsidRPr="00513044">
        <w:rPr>
          <w:lang w:val="en-GB"/>
        </w:rPr>
        <w:t>Cell R</w:t>
      </w:r>
      <w:r w:rsidR="00000CB7" w:rsidRPr="00513044">
        <w:rPr>
          <w:lang w:val="en-GB"/>
        </w:rPr>
        <w:t xml:space="preserve">eplacement </w:t>
      </w:r>
      <w:r w:rsidR="005E7695" w:rsidRPr="00513044">
        <w:rPr>
          <w:lang w:val="en-GB"/>
        </w:rPr>
        <w:t>T</w:t>
      </w:r>
      <w:r w:rsidR="00000CB7" w:rsidRPr="00513044">
        <w:rPr>
          <w:lang w:val="en-GB"/>
        </w:rPr>
        <w:t xml:space="preserve">herapy </w:t>
      </w:r>
      <w:r w:rsidR="00DB4614" w:rsidRPr="00513044">
        <w:rPr>
          <w:lang w:val="en-GB"/>
        </w:rPr>
        <w:t xml:space="preserve">Application in </w:t>
      </w:r>
      <w:r w:rsidR="00000CB7" w:rsidRPr="00513044">
        <w:rPr>
          <w:lang w:val="en-GB"/>
        </w:rPr>
        <w:t xml:space="preserve">Parkinson’s Disease </w:t>
      </w:r>
    </w:p>
    <w:p w14:paraId="4D3F2B18" w14:textId="19C28A5D" w:rsidR="00513044" w:rsidRDefault="004906CD" w:rsidP="00513044">
      <w:pPr>
        <w:pStyle w:val="ListParagraph"/>
        <w:numPr>
          <w:ilvl w:val="0"/>
          <w:numId w:val="27"/>
        </w:numPr>
        <w:rPr>
          <w:lang w:val="en-GB"/>
        </w:rPr>
      </w:pPr>
      <w:r w:rsidRPr="00513044">
        <w:rPr>
          <w:lang w:val="en-GB"/>
        </w:rPr>
        <w:t>3</w:t>
      </w:r>
      <w:r w:rsidR="00556950" w:rsidRPr="00556950">
        <w:rPr>
          <w:vertAlign w:val="superscript"/>
          <w:lang w:val="en-GB"/>
        </w:rPr>
        <w:t>rd</w:t>
      </w:r>
      <w:r w:rsidR="00556950">
        <w:rPr>
          <w:lang w:val="en-GB"/>
        </w:rPr>
        <w:t xml:space="preserve"> y</w:t>
      </w:r>
      <w:r w:rsidRPr="00513044">
        <w:rPr>
          <w:lang w:val="en-GB"/>
        </w:rPr>
        <w:t>ear Dissertation: Mid 2:1</w:t>
      </w:r>
      <w:r w:rsidR="00003BEB" w:rsidRPr="00513044">
        <w:rPr>
          <w:lang w:val="en-GB"/>
        </w:rPr>
        <w:t xml:space="preserve"> - Differences in Gene Expression Between Different Brain Regions</w:t>
      </w:r>
    </w:p>
    <w:p w14:paraId="296914A7" w14:textId="591BE486" w:rsidR="00513044" w:rsidRDefault="00556950" w:rsidP="00513044">
      <w:pPr>
        <w:pStyle w:val="ListParagraph"/>
        <w:numPr>
          <w:ilvl w:val="0"/>
          <w:numId w:val="27"/>
        </w:numPr>
        <w:rPr>
          <w:lang w:val="en-GB"/>
        </w:rPr>
      </w:pPr>
      <w:r>
        <w:rPr>
          <w:lang w:val="en-GB"/>
        </w:rPr>
        <w:t>4</w:t>
      </w:r>
      <w:r w:rsidRPr="00556950">
        <w:rPr>
          <w:vertAlign w:val="superscript"/>
          <w:lang w:val="en-GB"/>
        </w:rPr>
        <w:t>th</w:t>
      </w:r>
      <w:r>
        <w:rPr>
          <w:lang w:val="en-GB"/>
        </w:rPr>
        <w:t xml:space="preserve"> year Dissertation</w:t>
      </w:r>
      <w:r w:rsidR="00EB1811">
        <w:rPr>
          <w:lang w:val="en-GB"/>
        </w:rPr>
        <w:t xml:space="preserve">: High 2:1 – Detrimental Effect of Pesticides </w:t>
      </w:r>
      <w:r w:rsidR="005220C5">
        <w:rPr>
          <w:lang w:val="en-GB"/>
        </w:rPr>
        <w:t>on Neuronal Cell Gene Expression</w:t>
      </w:r>
    </w:p>
    <w:p w14:paraId="332B6121" w14:textId="77777777" w:rsidR="00FC2054" w:rsidRPr="00CC356B" w:rsidRDefault="00FC2054" w:rsidP="00513044">
      <w:pPr>
        <w:pStyle w:val="ListParagraph"/>
        <w:numPr>
          <w:ilvl w:val="0"/>
          <w:numId w:val="27"/>
        </w:numPr>
        <w:rPr>
          <w:lang w:val="en-GB"/>
        </w:rPr>
      </w:pPr>
    </w:p>
    <w:p w14:paraId="6EF5AE06" w14:textId="0AFDCD06" w:rsidR="00B36A62" w:rsidRDefault="005220C5" w:rsidP="00B36A62">
      <w:pPr>
        <w:pStyle w:val="Heading2"/>
        <w:rPr>
          <w:lang w:val="en-GB"/>
        </w:rPr>
      </w:pPr>
      <w:r>
        <w:rPr>
          <w:lang w:val="en-GB"/>
        </w:rPr>
        <w:t xml:space="preserve">Btech Extended Diploma </w:t>
      </w:r>
      <w:r w:rsidR="005E63D3">
        <w:rPr>
          <w:lang w:val="en-GB"/>
        </w:rPr>
        <w:t xml:space="preserve">– Applied Science | </w:t>
      </w:r>
      <w:r w:rsidR="00564833">
        <w:rPr>
          <w:lang w:val="en-GB"/>
        </w:rPr>
        <w:t xml:space="preserve">September 2014 </w:t>
      </w:r>
      <w:r w:rsidR="00E87BD7">
        <w:rPr>
          <w:lang w:val="en-GB"/>
        </w:rPr>
        <w:t>–</w:t>
      </w:r>
      <w:r w:rsidR="00564833">
        <w:rPr>
          <w:lang w:val="en-GB"/>
        </w:rPr>
        <w:t xml:space="preserve"> </w:t>
      </w:r>
      <w:r w:rsidR="00E87BD7">
        <w:rPr>
          <w:lang w:val="en-GB"/>
        </w:rPr>
        <w:t xml:space="preserve">May 2017 | </w:t>
      </w:r>
      <w:r w:rsidR="005E63D3">
        <w:rPr>
          <w:lang w:val="en-GB"/>
        </w:rPr>
        <w:t xml:space="preserve">Bury College </w:t>
      </w:r>
    </w:p>
    <w:p w14:paraId="11675EE0" w14:textId="77777777" w:rsidR="009C7BAC" w:rsidRDefault="005E63D3" w:rsidP="005E63D3">
      <w:pPr>
        <w:pStyle w:val="ListParagraph"/>
        <w:numPr>
          <w:ilvl w:val="0"/>
          <w:numId w:val="28"/>
        </w:numPr>
      </w:pPr>
      <w:r>
        <w:t>Overall Grade:</w:t>
      </w:r>
      <w:r>
        <w:t xml:space="preserve"> Distinction*;</w:t>
      </w:r>
      <w:r w:rsidR="009C7BAC">
        <w:t xml:space="preserve"> Distinction *; Distinction</w:t>
      </w:r>
    </w:p>
    <w:p w14:paraId="015B9D26" w14:textId="45AF6528" w:rsidR="005E63D3" w:rsidRDefault="005E63D3" w:rsidP="009C7BAC">
      <w:pPr>
        <w:pStyle w:val="ListParagraph"/>
        <w:numPr>
          <w:ilvl w:val="0"/>
          <w:numId w:val="28"/>
        </w:numPr>
      </w:pPr>
      <w:r>
        <w:t xml:space="preserve"> Biology and Chemistry: Distinction*</w:t>
      </w:r>
    </w:p>
    <w:p w14:paraId="2C142812" w14:textId="29B23028" w:rsidR="00CC356B" w:rsidRDefault="005E63D3" w:rsidP="00CC356B">
      <w:pPr>
        <w:pStyle w:val="ListParagraph"/>
        <w:numPr>
          <w:ilvl w:val="0"/>
          <w:numId w:val="28"/>
        </w:numPr>
      </w:pPr>
      <w:r>
        <w:t>Physics: Distinc</w:t>
      </w:r>
      <w:r w:rsidR="009C7BAC">
        <w:t>t</w:t>
      </w:r>
    </w:p>
    <w:p w14:paraId="4B421D67" w14:textId="77777777" w:rsidR="00FC2054" w:rsidRPr="00CC356B" w:rsidRDefault="00FC2054" w:rsidP="00CC356B">
      <w:pPr>
        <w:pStyle w:val="ListParagraph"/>
        <w:numPr>
          <w:ilvl w:val="0"/>
          <w:numId w:val="28"/>
        </w:numPr>
      </w:pPr>
    </w:p>
    <w:p w14:paraId="1DB0B114" w14:textId="560F82A7" w:rsidR="00E87BD7" w:rsidRPr="00CC356B" w:rsidRDefault="00E87BD7" w:rsidP="00E87BD7">
      <w:pPr>
        <w:rPr>
          <w:b/>
          <w:bCs/>
        </w:rPr>
      </w:pPr>
      <w:r w:rsidRPr="00CC356B">
        <w:rPr>
          <w:b/>
          <w:bCs/>
          <w:lang w:val="en-GB"/>
        </w:rPr>
        <w:t xml:space="preserve">GCSE </w:t>
      </w:r>
      <w:r w:rsidRPr="00CC356B">
        <w:rPr>
          <w:b/>
          <w:bCs/>
          <w:lang w:val="en-GB" w:bidi="en-GB"/>
        </w:rPr>
        <w:t>|</w:t>
      </w:r>
      <w:r w:rsidR="00CC356B">
        <w:rPr>
          <w:b/>
          <w:bCs/>
          <w:lang w:val="en-GB" w:bidi="en-GB"/>
        </w:rPr>
        <w:t xml:space="preserve"> SEPTEMBER</w:t>
      </w:r>
      <w:r w:rsidRPr="00CC356B">
        <w:rPr>
          <w:b/>
          <w:bCs/>
          <w:lang w:val="en-GB" w:bidi="en-GB"/>
        </w:rPr>
        <w:t xml:space="preserve"> 2009 - </w:t>
      </w:r>
      <w:r w:rsidRPr="00CC356B">
        <w:rPr>
          <w:b/>
          <w:bCs/>
          <w:lang w:val="en-GB"/>
        </w:rPr>
        <w:t>J</w:t>
      </w:r>
      <w:r w:rsidR="00CC356B">
        <w:rPr>
          <w:b/>
          <w:bCs/>
          <w:lang w:val="en-GB"/>
        </w:rPr>
        <w:t>UNE</w:t>
      </w:r>
      <w:r w:rsidRPr="00CC356B">
        <w:rPr>
          <w:b/>
          <w:bCs/>
          <w:lang w:val="en-GB"/>
        </w:rPr>
        <w:t xml:space="preserve"> 2014</w:t>
      </w:r>
      <w:r w:rsidRPr="00CC356B">
        <w:rPr>
          <w:b/>
          <w:bCs/>
          <w:lang w:val="en-GB" w:bidi="en-GB"/>
        </w:rPr>
        <w:t> |</w:t>
      </w:r>
      <w:r w:rsidR="00CC356B">
        <w:rPr>
          <w:b/>
          <w:bCs/>
          <w:lang w:val="en-GB" w:bidi="en-GB"/>
        </w:rPr>
        <w:t xml:space="preserve"> </w:t>
      </w:r>
      <w:r w:rsidR="00CC356B">
        <w:rPr>
          <w:b/>
          <w:bCs/>
          <w:lang w:val="en-GB"/>
        </w:rPr>
        <w:t>PARRENTHORN HIGH SCHOOL</w:t>
      </w:r>
    </w:p>
    <w:p w14:paraId="12B64715" w14:textId="4D8E138D" w:rsidR="00E87BD7" w:rsidRPr="009C7BAC" w:rsidRDefault="00E87BD7" w:rsidP="00E87BD7">
      <w:pPr>
        <w:sectPr w:rsidR="00E87BD7" w:rsidRPr="009C7BAC" w:rsidSect="00E87BD7">
          <w:footerReference w:type="default" r:id="rId8"/>
          <w:type w:val="continuous"/>
          <w:pgSz w:w="11906" w:h="16838" w:code="9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7A2F058A" w14:textId="77777777" w:rsidR="00CC356B" w:rsidRPr="00CC356B" w:rsidRDefault="00CC356B" w:rsidP="00CC356B">
      <w:pPr>
        <w:pStyle w:val="ListParagraph"/>
        <w:numPr>
          <w:ilvl w:val="0"/>
          <w:numId w:val="29"/>
        </w:numPr>
        <w:rPr>
          <w:color w:val="auto"/>
        </w:rPr>
      </w:pPr>
      <w:r w:rsidRPr="00CC356B">
        <w:rPr>
          <w:color w:val="auto"/>
        </w:rPr>
        <w:t xml:space="preserve">A: Additional Science </w:t>
      </w:r>
    </w:p>
    <w:p w14:paraId="78F4700C" w14:textId="77777777" w:rsidR="00CC356B" w:rsidRPr="00CC356B" w:rsidRDefault="00CC356B" w:rsidP="00CC356B">
      <w:pPr>
        <w:pStyle w:val="ListParagraph"/>
        <w:numPr>
          <w:ilvl w:val="0"/>
          <w:numId w:val="29"/>
        </w:numPr>
        <w:rPr>
          <w:color w:val="auto"/>
        </w:rPr>
      </w:pPr>
      <w:r w:rsidRPr="00CC356B">
        <w:rPr>
          <w:color w:val="auto"/>
        </w:rPr>
        <w:t>B: Core Science; Mathematics; English Language; English Literature; History; Religious Education; Resistant Materials; Physical Education</w:t>
      </w:r>
    </w:p>
    <w:p w14:paraId="547B725F" w14:textId="77777777" w:rsidR="00CC356B" w:rsidRPr="00CC356B" w:rsidRDefault="00CC356B" w:rsidP="00CC356B">
      <w:pPr>
        <w:pStyle w:val="ListParagraph"/>
        <w:numPr>
          <w:ilvl w:val="0"/>
          <w:numId w:val="29"/>
        </w:numPr>
        <w:rPr>
          <w:color w:val="auto"/>
        </w:rPr>
      </w:pPr>
      <w:r w:rsidRPr="00CC356B">
        <w:rPr>
          <w:color w:val="auto"/>
        </w:rPr>
        <w:t>C: French</w:t>
      </w:r>
    </w:p>
    <w:p w14:paraId="5F6F6E86" w14:textId="46F0EFDC" w:rsidR="00CC356B" w:rsidRPr="00CC356B" w:rsidRDefault="00CC356B" w:rsidP="00CC356B">
      <w:pPr>
        <w:pStyle w:val="ListParagraph"/>
        <w:numPr>
          <w:ilvl w:val="0"/>
          <w:numId w:val="29"/>
        </w:numPr>
        <w:rPr>
          <w:color w:val="auto"/>
        </w:rPr>
        <w:sectPr w:rsidR="00CC356B" w:rsidRPr="00CC356B" w:rsidSect="00E87BD7">
          <w:type w:val="continuous"/>
          <w:pgSz w:w="11906" w:h="16838" w:code="9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  <w:r w:rsidRPr="00CC356B">
        <w:rPr>
          <w:color w:val="auto"/>
        </w:rPr>
        <w:t>Distinction: IC</w:t>
      </w:r>
      <w:r>
        <w:rPr>
          <w:color w:val="auto"/>
        </w:rPr>
        <w:t>T</w:t>
      </w:r>
    </w:p>
    <w:p w14:paraId="1F8BA391" w14:textId="77777777" w:rsidR="00CC356B" w:rsidRPr="00CC356B" w:rsidRDefault="00CC356B" w:rsidP="00CC356B">
      <w:pPr>
        <w:rPr>
          <w:lang w:val="en-GB"/>
        </w:rPr>
        <w:sectPr w:rsidR="00CC356B" w:rsidRPr="00CC356B" w:rsidSect="00E87BD7">
          <w:type w:val="continuous"/>
          <w:pgSz w:w="11906" w:h="16838" w:code="9"/>
          <w:pgMar w:top="1009" w:right="1009" w:bottom="1151" w:left="1009" w:header="578" w:footer="578" w:gutter="0"/>
          <w:pgNumType w:start="1"/>
          <w:cols w:space="720"/>
          <w:titlePg/>
          <w:docGrid w:linePitch="360"/>
        </w:sectPr>
      </w:pPr>
    </w:p>
    <w:p w14:paraId="6A280FE2" w14:textId="77777777" w:rsidR="009C7BAC" w:rsidRDefault="009C7BAC" w:rsidP="009C7BAC">
      <w:pPr>
        <w:pStyle w:val="Heading2"/>
        <w:rPr>
          <w:lang w:val="en-GB"/>
        </w:rPr>
      </w:pPr>
      <w:r w:rsidRPr="004A7F1F">
        <w:rPr>
          <w:lang w:val="en-GB"/>
        </w:rPr>
        <w:t>Hobbies and Activies outside of work</w:t>
      </w:r>
    </w:p>
    <w:p w14:paraId="3C024F1C" w14:textId="77777777" w:rsidR="00CC356B" w:rsidRDefault="00CC356B" w:rsidP="00CC356B">
      <w:pPr>
        <w:pStyle w:val="Heading2"/>
        <w:rPr>
          <w:lang w:val="en-GB"/>
        </w:rPr>
      </w:pPr>
    </w:p>
    <w:p w14:paraId="3FA1C681" w14:textId="77777777" w:rsidR="00CC356B" w:rsidRDefault="00CC356B" w:rsidP="00CC356B">
      <w:pPr>
        <w:pStyle w:val="ListParagraph"/>
        <w:numPr>
          <w:ilvl w:val="0"/>
          <w:numId w:val="30"/>
        </w:numPr>
      </w:pPr>
      <w:r>
        <w:t xml:space="preserve">Football; Golf and Pool </w:t>
      </w:r>
    </w:p>
    <w:p w14:paraId="3C491AD4" w14:textId="77777777" w:rsidR="00CC356B" w:rsidRDefault="00CC356B" w:rsidP="00CC356B">
      <w:pPr>
        <w:pStyle w:val="ListParagraph"/>
        <w:numPr>
          <w:ilvl w:val="0"/>
          <w:numId w:val="30"/>
        </w:numPr>
      </w:pPr>
      <w:r>
        <w:t xml:space="preserve">Camping and walking in the countryside. </w:t>
      </w:r>
    </w:p>
    <w:p w14:paraId="5B971A4B" w14:textId="77777777" w:rsidR="00CC356B" w:rsidRDefault="00CC356B" w:rsidP="00CC356B">
      <w:pPr>
        <w:pStyle w:val="ListParagraph"/>
        <w:numPr>
          <w:ilvl w:val="0"/>
          <w:numId w:val="30"/>
        </w:numPr>
      </w:pPr>
      <w:r>
        <w:t>Supporting Manchester United</w:t>
      </w:r>
    </w:p>
    <w:p w14:paraId="4ED8A2EF" w14:textId="77777777" w:rsidR="00CC356B" w:rsidRDefault="00CC356B" w:rsidP="00CC356B">
      <w:pPr>
        <w:pStyle w:val="ListParagraph"/>
        <w:numPr>
          <w:ilvl w:val="0"/>
          <w:numId w:val="30"/>
        </w:numPr>
      </w:pPr>
      <w:r>
        <w:t>Learning in my spare time such as Financial Literacy; Stocks/Shares; ISAs; Corporate Bonds etc.</w:t>
      </w:r>
    </w:p>
    <w:p w14:paraId="67EF960B" w14:textId="77777777" w:rsidR="00CC356B" w:rsidRDefault="00CC356B" w:rsidP="00CC356B">
      <w:pPr>
        <w:pStyle w:val="ListParagraph"/>
        <w:numPr>
          <w:ilvl w:val="0"/>
          <w:numId w:val="30"/>
        </w:numPr>
      </w:pPr>
      <w:r>
        <w:t xml:space="preserve">Travelling the world </w:t>
      </w:r>
    </w:p>
    <w:p w14:paraId="6D5C216C" w14:textId="77777777" w:rsidR="00CC356B" w:rsidRDefault="00CC356B" w:rsidP="00CC356B">
      <w:pPr>
        <w:pStyle w:val="ListParagraph"/>
        <w:numPr>
          <w:ilvl w:val="0"/>
          <w:numId w:val="30"/>
        </w:numPr>
      </w:pPr>
      <w:r>
        <w:t>Festivals in the UK and abroad such as Burning Man Glastonbury; Boomtown and Beat Herder</w:t>
      </w:r>
    </w:p>
    <w:p w14:paraId="027B2EFD" w14:textId="77777777" w:rsidR="00CC356B" w:rsidRDefault="00CC356B" w:rsidP="00CC356B">
      <w:pPr>
        <w:pStyle w:val="ListParagraph"/>
        <w:numPr>
          <w:ilvl w:val="0"/>
          <w:numId w:val="30"/>
        </w:numPr>
      </w:pPr>
      <w:r>
        <w:t xml:space="preserve">Spending time with family, especially my two young nephews  </w:t>
      </w:r>
    </w:p>
    <w:p w14:paraId="763980DD" w14:textId="11CAB34D" w:rsidR="00CC356B" w:rsidRPr="004A7F1F" w:rsidRDefault="00CC356B" w:rsidP="009C7BAC">
      <w:pPr>
        <w:pStyle w:val="Heading2"/>
        <w:rPr>
          <w:lang w:val="en-GB"/>
        </w:rPr>
        <w:sectPr w:rsidR="00CC356B" w:rsidRPr="004A7F1F" w:rsidSect="00E87BD7">
          <w:type w:val="continuous"/>
          <w:pgSz w:w="11906" w:h="16838" w:code="9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171196FF" w14:textId="77777777" w:rsidR="009C7BAC" w:rsidRPr="004529F9" w:rsidRDefault="009C7BAC" w:rsidP="009C7BAC">
      <w:pPr>
        <w:pStyle w:val="Heading2"/>
        <w:rPr>
          <w:b w:val="0"/>
          <w:bCs/>
          <w:highlight w:val="yellow"/>
          <w:lang w:val="en-GB"/>
        </w:rPr>
      </w:pPr>
    </w:p>
    <w:p w14:paraId="6608AF19" w14:textId="77777777" w:rsidR="00FC2054" w:rsidRDefault="00FC2054" w:rsidP="009C7BAC">
      <w:pPr>
        <w:pStyle w:val="Heading2"/>
        <w:rPr>
          <w:b w:val="0"/>
          <w:bCs/>
          <w:highlight w:val="yellow"/>
          <w:lang w:val="en-GB"/>
        </w:rPr>
      </w:pPr>
    </w:p>
    <w:p w14:paraId="18DA8018" w14:textId="77777777" w:rsidR="00FC2054" w:rsidRPr="004529F9" w:rsidRDefault="00FC2054" w:rsidP="009C7BAC">
      <w:pPr>
        <w:pStyle w:val="Heading2"/>
        <w:rPr>
          <w:b w:val="0"/>
          <w:bCs/>
          <w:highlight w:val="yellow"/>
          <w:lang w:val="en-GB"/>
        </w:rPr>
        <w:sectPr w:rsidR="00FC2054" w:rsidRPr="004529F9" w:rsidSect="00E87BD7">
          <w:type w:val="continuous"/>
          <w:pgSz w:w="11906" w:h="16838" w:code="9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75CE78D0" w14:textId="486545EF" w:rsidR="00FC2054" w:rsidRPr="00FC2054" w:rsidRDefault="00CC356B" w:rsidP="00FC2054">
      <w:pPr>
        <w:pStyle w:val="ListBullet"/>
        <w:numPr>
          <w:ilvl w:val="0"/>
          <w:numId w:val="0"/>
        </w:numPr>
        <w:jc w:val="center"/>
        <w:rPr>
          <w:lang w:val="en-GB"/>
        </w:rPr>
      </w:pPr>
      <w:r w:rsidRPr="00CE0E71">
        <w:rPr>
          <w:b/>
          <w:bCs/>
          <w:lang w:val="en-GB"/>
        </w:rPr>
        <w:t>References</w:t>
      </w:r>
      <w:r>
        <w:rPr>
          <w:lang w:val="en-GB"/>
        </w:rPr>
        <w:t xml:space="preserve"> – Available Upon Request.</w:t>
      </w:r>
    </w:p>
    <w:sectPr w:rsidR="00FC2054" w:rsidRPr="00FC2054" w:rsidSect="00E87BD7">
      <w:type w:val="continuous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AD34B" w14:textId="77777777" w:rsidR="00DD41CA" w:rsidRDefault="00DD41CA">
      <w:pPr>
        <w:spacing w:after="0"/>
      </w:pPr>
      <w:r>
        <w:separator/>
      </w:r>
    </w:p>
  </w:endnote>
  <w:endnote w:type="continuationSeparator" w:id="0">
    <w:p w14:paraId="2D2F7387" w14:textId="77777777" w:rsidR="00DD41CA" w:rsidRDefault="00DD4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GB"/>
      </w:r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79679" w14:textId="77777777" w:rsidR="00394A6D" w:rsidRPr="00450D0E" w:rsidRDefault="007D00B3">
        <w:pPr>
          <w:pStyle w:val="Footer"/>
          <w:rPr>
            <w:lang w:val="en-GB"/>
          </w:rPr>
        </w:pPr>
        <w:r w:rsidRPr="00450D0E">
          <w:rPr>
            <w:lang w:val="en-GB" w:bidi="en-GB"/>
          </w:rPr>
          <w:fldChar w:fldCharType="begin"/>
        </w:r>
        <w:r w:rsidRPr="00450D0E">
          <w:rPr>
            <w:lang w:val="en-GB" w:bidi="en-GB"/>
          </w:rPr>
          <w:instrText xml:space="preserve"> PAGE   \* MERGEFORMAT </w:instrText>
        </w:r>
        <w:r w:rsidRPr="00450D0E">
          <w:rPr>
            <w:lang w:val="en-GB" w:bidi="en-GB"/>
          </w:rPr>
          <w:fldChar w:fldCharType="separate"/>
        </w:r>
        <w:r w:rsidR="005E5E55" w:rsidRPr="00450D0E">
          <w:rPr>
            <w:noProof/>
            <w:lang w:val="en-GB" w:bidi="en-GB"/>
          </w:rPr>
          <w:t>2</w:t>
        </w:r>
        <w:r w:rsidRPr="00450D0E">
          <w:rPr>
            <w:noProof/>
            <w:lang w:val="en-GB" w:bidi="en-GB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en-GB"/>
      </w:rPr>
      <w:id w:val="2767561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F3FC59" w14:textId="77777777" w:rsidR="00B36A62" w:rsidRPr="00450D0E" w:rsidRDefault="00B36A62">
        <w:pPr>
          <w:pStyle w:val="Footer"/>
          <w:rPr>
            <w:lang w:val="en-GB"/>
          </w:rPr>
        </w:pPr>
        <w:r w:rsidRPr="00450D0E">
          <w:rPr>
            <w:lang w:val="en-GB" w:bidi="en-GB"/>
          </w:rPr>
          <w:fldChar w:fldCharType="begin"/>
        </w:r>
        <w:r w:rsidRPr="00450D0E">
          <w:rPr>
            <w:lang w:val="en-GB" w:bidi="en-GB"/>
          </w:rPr>
          <w:instrText xml:space="preserve"> PAGE   \* MERGEFORMAT </w:instrText>
        </w:r>
        <w:r w:rsidRPr="00450D0E">
          <w:rPr>
            <w:lang w:val="en-GB" w:bidi="en-GB"/>
          </w:rPr>
          <w:fldChar w:fldCharType="separate"/>
        </w:r>
        <w:r w:rsidRPr="00450D0E">
          <w:rPr>
            <w:noProof/>
            <w:lang w:val="en-GB" w:bidi="en-GB"/>
          </w:rPr>
          <w:t>2</w:t>
        </w:r>
        <w:r w:rsidRPr="00450D0E"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46614" w14:textId="77777777" w:rsidR="00DD41CA" w:rsidRDefault="00DD41CA">
      <w:pPr>
        <w:spacing w:after="0"/>
      </w:pPr>
      <w:r>
        <w:separator/>
      </w:r>
    </w:p>
  </w:footnote>
  <w:footnote w:type="continuationSeparator" w:id="0">
    <w:p w14:paraId="5E8DC975" w14:textId="77777777" w:rsidR="00DD41CA" w:rsidRDefault="00DD41C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DCE89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6686E6E"/>
    <w:multiLevelType w:val="hybridMultilevel"/>
    <w:tmpl w:val="705AA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2C27B9"/>
    <w:multiLevelType w:val="multilevel"/>
    <w:tmpl w:val="418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073F68"/>
    <w:multiLevelType w:val="hybridMultilevel"/>
    <w:tmpl w:val="6A688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2213D"/>
    <w:multiLevelType w:val="hybridMultilevel"/>
    <w:tmpl w:val="9DF0A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91CCB"/>
    <w:multiLevelType w:val="hybridMultilevel"/>
    <w:tmpl w:val="AF6C4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6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4569E"/>
    <w:multiLevelType w:val="hybridMultilevel"/>
    <w:tmpl w:val="7506F7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832D55"/>
    <w:multiLevelType w:val="hybridMultilevel"/>
    <w:tmpl w:val="C444D868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9" w15:restartNumberingAfterBreak="0">
    <w:nsid w:val="61DE4C21"/>
    <w:multiLevelType w:val="hybridMultilevel"/>
    <w:tmpl w:val="9D8EC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F35516"/>
    <w:multiLevelType w:val="hybridMultilevel"/>
    <w:tmpl w:val="E45E9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1150D"/>
    <w:multiLevelType w:val="hybridMultilevel"/>
    <w:tmpl w:val="7C8EBC62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2" w15:restartNumberingAfterBreak="0">
    <w:nsid w:val="73752A61"/>
    <w:multiLevelType w:val="hybridMultilevel"/>
    <w:tmpl w:val="EFA8B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629638">
    <w:abstractNumId w:val="9"/>
  </w:num>
  <w:num w:numId="2" w16cid:durableId="1968123202">
    <w:abstractNumId w:val="9"/>
    <w:lvlOverride w:ilvl="0">
      <w:startOverride w:val="1"/>
    </w:lvlOverride>
  </w:num>
  <w:num w:numId="3" w16cid:durableId="1237125558">
    <w:abstractNumId w:val="9"/>
    <w:lvlOverride w:ilvl="0">
      <w:startOverride w:val="1"/>
    </w:lvlOverride>
  </w:num>
  <w:num w:numId="4" w16cid:durableId="949513303">
    <w:abstractNumId w:val="9"/>
    <w:lvlOverride w:ilvl="0">
      <w:startOverride w:val="1"/>
    </w:lvlOverride>
  </w:num>
  <w:num w:numId="5" w16cid:durableId="196241422">
    <w:abstractNumId w:val="7"/>
  </w:num>
  <w:num w:numId="6" w16cid:durableId="1754623943">
    <w:abstractNumId w:val="6"/>
  </w:num>
  <w:num w:numId="7" w16cid:durableId="49112069">
    <w:abstractNumId w:val="5"/>
  </w:num>
  <w:num w:numId="8" w16cid:durableId="1305892254">
    <w:abstractNumId w:val="4"/>
  </w:num>
  <w:num w:numId="9" w16cid:durableId="1002972815">
    <w:abstractNumId w:val="8"/>
  </w:num>
  <w:num w:numId="10" w16cid:durableId="178012346">
    <w:abstractNumId w:val="3"/>
  </w:num>
  <w:num w:numId="11" w16cid:durableId="116072579">
    <w:abstractNumId w:val="2"/>
  </w:num>
  <w:num w:numId="12" w16cid:durableId="1019548964">
    <w:abstractNumId w:val="1"/>
  </w:num>
  <w:num w:numId="13" w16cid:durableId="1146438507">
    <w:abstractNumId w:val="0"/>
  </w:num>
  <w:num w:numId="14" w16cid:durableId="1378315193">
    <w:abstractNumId w:val="15"/>
  </w:num>
  <w:num w:numId="15" w16cid:durableId="1112552651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31141983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140371072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941719349">
    <w:abstractNumId w:val="15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469398747">
    <w:abstractNumId w:val="16"/>
  </w:num>
  <w:num w:numId="20" w16cid:durableId="1257520351">
    <w:abstractNumId w:val="22"/>
  </w:num>
  <w:num w:numId="21" w16cid:durableId="862133915">
    <w:abstractNumId w:val="17"/>
  </w:num>
  <w:num w:numId="22" w16cid:durableId="2145850939">
    <w:abstractNumId w:val="10"/>
  </w:num>
  <w:num w:numId="23" w16cid:durableId="1972246719">
    <w:abstractNumId w:val="11"/>
  </w:num>
  <w:num w:numId="24" w16cid:durableId="629360298">
    <w:abstractNumId w:val="13"/>
  </w:num>
  <w:num w:numId="25" w16cid:durableId="1888754368">
    <w:abstractNumId w:val="21"/>
  </w:num>
  <w:num w:numId="26" w16cid:durableId="1367950122">
    <w:abstractNumId w:val="20"/>
  </w:num>
  <w:num w:numId="27" w16cid:durableId="817459171">
    <w:abstractNumId w:val="14"/>
  </w:num>
  <w:num w:numId="28" w16cid:durableId="718437349">
    <w:abstractNumId w:val="19"/>
  </w:num>
  <w:num w:numId="29" w16cid:durableId="1784629">
    <w:abstractNumId w:val="12"/>
  </w:num>
  <w:num w:numId="30" w16cid:durableId="6362544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21"/>
    <w:rsid w:val="00000CB7"/>
    <w:rsid w:val="00003BEB"/>
    <w:rsid w:val="00017403"/>
    <w:rsid w:val="00040C96"/>
    <w:rsid w:val="0004444D"/>
    <w:rsid w:val="000515B5"/>
    <w:rsid w:val="00051C0E"/>
    <w:rsid w:val="00062B4A"/>
    <w:rsid w:val="00065FD5"/>
    <w:rsid w:val="000704D8"/>
    <w:rsid w:val="0007078F"/>
    <w:rsid w:val="00090356"/>
    <w:rsid w:val="000A2B24"/>
    <w:rsid w:val="000B274A"/>
    <w:rsid w:val="000B3D1B"/>
    <w:rsid w:val="000F2F46"/>
    <w:rsid w:val="000F7B63"/>
    <w:rsid w:val="00133CD5"/>
    <w:rsid w:val="001569DA"/>
    <w:rsid w:val="00161406"/>
    <w:rsid w:val="001619EC"/>
    <w:rsid w:val="001749E1"/>
    <w:rsid w:val="00186299"/>
    <w:rsid w:val="001A07F5"/>
    <w:rsid w:val="001A0E34"/>
    <w:rsid w:val="001B0083"/>
    <w:rsid w:val="001B3E69"/>
    <w:rsid w:val="00203F14"/>
    <w:rsid w:val="00234B94"/>
    <w:rsid w:val="002464F3"/>
    <w:rsid w:val="00247D7C"/>
    <w:rsid w:val="00254517"/>
    <w:rsid w:val="00264E8D"/>
    <w:rsid w:val="00270A74"/>
    <w:rsid w:val="002A37E2"/>
    <w:rsid w:val="002C00B2"/>
    <w:rsid w:val="00344661"/>
    <w:rsid w:val="00374627"/>
    <w:rsid w:val="00376C7A"/>
    <w:rsid w:val="00392C61"/>
    <w:rsid w:val="00392F5E"/>
    <w:rsid w:val="00394A6D"/>
    <w:rsid w:val="003951C6"/>
    <w:rsid w:val="003C7B8F"/>
    <w:rsid w:val="003D2265"/>
    <w:rsid w:val="003D63E8"/>
    <w:rsid w:val="003E4148"/>
    <w:rsid w:val="003F0408"/>
    <w:rsid w:val="003F19B9"/>
    <w:rsid w:val="0040623F"/>
    <w:rsid w:val="00410F21"/>
    <w:rsid w:val="004244CF"/>
    <w:rsid w:val="00431C7E"/>
    <w:rsid w:val="004476A1"/>
    <w:rsid w:val="00450D0E"/>
    <w:rsid w:val="004529F9"/>
    <w:rsid w:val="00462464"/>
    <w:rsid w:val="004874F7"/>
    <w:rsid w:val="004906CD"/>
    <w:rsid w:val="00496AB3"/>
    <w:rsid w:val="004A7F1F"/>
    <w:rsid w:val="004C2853"/>
    <w:rsid w:val="004E5A77"/>
    <w:rsid w:val="005059DC"/>
    <w:rsid w:val="005114E7"/>
    <w:rsid w:val="00513044"/>
    <w:rsid w:val="005220C5"/>
    <w:rsid w:val="00556950"/>
    <w:rsid w:val="00564833"/>
    <w:rsid w:val="00582B0E"/>
    <w:rsid w:val="005902C9"/>
    <w:rsid w:val="005E19C7"/>
    <w:rsid w:val="005E3E09"/>
    <w:rsid w:val="005E4A69"/>
    <w:rsid w:val="005E5E55"/>
    <w:rsid w:val="005E6049"/>
    <w:rsid w:val="005E63D3"/>
    <w:rsid w:val="005E7695"/>
    <w:rsid w:val="005F4CE9"/>
    <w:rsid w:val="00616068"/>
    <w:rsid w:val="00621D93"/>
    <w:rsid w:val="006261CE"/>
    <w:rsid w:val="0064515B"/>
    <w:rsid w:val="00653A16"/>
    <w:rsid w:val="006A520E"/>
    <w:rsid w:val="006B1411"/>
    <w:rsid w:val="006B6E7F"/>
    <w:rsid w:val="006B7E54"/>
    <w:rsid w:val="006C1DE6"/>
    <w:rsid w:val="006E176C"/>
    <w:rsid w:val="006E2D44"/>
    <w:rsid w:val="006E3D32"/>
    <w:rsid w:val="006E401C"/>
    <w:rsid w:val="006E783A"/>
    <w:rsid w:val="0070650B"/>
    <w:rsid w:val="0074472F"/>
    <w:rsid w:val="0077621B"/>
    <w:rsid w:val="00787F15"/>
    <w:rsid w:val="00791384"/>
    <w:rsid w:val="007963CE"/>
    <w:rsid w:val="007B7114"/>
    <w:rsid w:val="007C0D31"/>
    <w:rsid w:val="007D00B3"/>
    <w:rsid w:val="007D2F07"/>
    <w:rsid w:val="007E417F"/>
    <w:rsid w:val="007F1FF0"/>
    <w:rsid w:val="00831EFA"/>
    <w:rsid w:val="00881CDD"/>
    <w:rsid w:val="00886C3B"/>
    <w:rsid w:val="008916B6"/>
    <w:rsid w:val="00893684"/>
    <w:rsid w:val="00897AE5"/>
    <w:rsid w:val="008E10EB"/>
    <w:rsid w:val="009438CA"/>
    <w:rsid w:val="00950D90"/>
    <w:rsid w:val="00953CF1"/>
    <w:rsid w:val="009763C8"/>
    <w:rsid w:val="009C49DE"/>
    <w:rsid w:val="009C7BAC"/>
    <w:rsid w:val="00A63E9C"/>
    <w:rsid w:val="00A80730"/>
    <w:rsid w:val="00A8131A"/>
    <w:rsid w:val="00AB2390"/>
    <w:rsid w:val="00AF4328"/>
    <w:rsid w:val="00B151AF"/>
    <w:rsid w:val="00B24AD7"/>
    <w:rsid w:val="00B36A62"/>
    <w:rsid w:val="00B50606"/>
    <w:rsid w:val="00B769EE"/>
    <w:rsid w:val="00B83E30"/>
    <w:rsid w:val="00B934E7"/>
    <w:rsid w:val="00BE5595"/>
    <w:rsid w:val="00C1506F"/>
    <w:rsid w:val="00C364F9"/>
    <w:rsid w:val="00C559A0"/>
    <w:rsid w:val="00C57E43"/>
    <w:rsid w:val="00C72B59"/>
    <w:rsid w:val="00CA79B1"/>
    <w:rsid w:val="00CC200B"/>
    <w:rsid w:val="00CC356B"/>
    <w:rsid w:val="00CC75DB"/>
    <w:rsid w:val="00CE0E71"/>
    <w:rsid w:val="00D00C3C"/>
    <w:rsid w:val="00D33143"/>
    <w:rsid w:val="00D4451D"/>
    <w:rsid w:val="00D4606D"/>
    <w:rsid w:val="00D51419"/>
    <w:rsid w:val="00D56207"/>
    <w:rsid w:val="00D56B4E"/>
    <w:rsid w:val="00D765AF"/>
    <w:rsid w:val="00DA7EFD"/>
    <w:rsid w:val="00DB4614"/>
    <w:rsid w:val="00DD41CA"/>
    <w:rsid w:val="00DD4208"/>
    <w:rsid w:val="00DE44BF"/>
    <w:rsid w:val="00DF6225"/>
    <w:rsid w:val="00E70EC5"/>
    <w:rsid w:val="00E87BD7"/>
    <w:rsid w:val="00E96115"/>
    <w:rsid w:val="00E9672F"/>
    <w:rsid w:val="00EA2B92"/>
    <w:rsid w:val="00EB1811"/>
    <w:rsid w:val="00EF1E42"/>
    <w:rsid w:val="00F375C2"/>
    <w:rsid w:val="00FB67A3"/>
    <w:rsid w:val="00FC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A4BF5"/>
  <w15:chartTrackingRefBased/>
  <w15:docId w15:val="{FEE9A4FD-C353-4AC0-920A-F63C02B7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u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CC75DB"/>
    <w:pPr>
      <w:spacing w:after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Functional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1DBEB3ECEE4CD48078346F8A6D4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FF27-D91A-40C2-8D12-E0B1F98B1B38}"/>
      </w:docPartPr>
      <w:docPartBody>
        <w:p w:rsidR="00D4296B" w:rsidRDefault="00D4296B">
          <w:pPr>
            <w:pStyle w:val="D21DBEB3ECEE4CD48078346F8A6D4998"/>
          </w:pPr>
          <w:r w:rsidRPr="00450D0E">
            <w:rPr>
              <w:lang w:bidi="en-GB"/>
            </w:rPr>
            <w:t>Your name</w:t>
          </w:r>
        </w:p>
      </w:docPartBody>
    </w:docPart>
    <w:docPart>
      <w:docPartPr>
        <w:name w:val="5287340163E44692A3E3D518CE2E8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AAAD3-26E6-4CFF-8A22-CE9212BE0BD4}"/>
      </w:docPartPr>
      <w:docPartBody>
        <w:p w:rsidR="00D4296B" w:rsidRDefault="00D4296B" w:rsidP="00D4296B">
          <w:pPr>
            <w:pStyle w:val="5287340163E44692A3E3D518CE2E8FAA"/>
          </w:pPr>
          <w:r w:rsidRPr="00450D0E"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6B"/>
    <w:rsid w:val="000E7090"/>
    <w:rsid w:val="00161406"/>
    <w:rsid w:val="002A37E2"/>
    <w:rsid w:val="00376C7A"/>
    <w:rsid w:val="004C2853"/>
    <w:rsid w:val="008912AA"/>
    <w:rsid w:val="00D4296B"/>
    <w:rsid w:val="00E3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1DBEB3ECEE4CD48078346F8A6D4998">
    <w:name w:val="D21DBEB3ECEE4CD48078346F8A6D4998"/>
  </w:style>
  <w:style w:type="paragraph" w:customStyle="1" w:styleId="5287340163E44692A3E3D518CE2E8FAA">
    <w:name w:val="5287340163E44692A3E3D518CE2E8FAA"/>
    <w:rsid w:val="00D429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CV</Template>
  <TotalTime>50</TotalTime>
  <Pages>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 Wright</dc:creator>
  <cp:keywords/>
  <dc:description>Eden Roper</dc:description>
  <cp:lastModifiedBy>Linda Wright</cp:lastModifiedBy>
  <cp:revision>33</cp:revision>
  <dcterms:created xsi:type="dcterms:W3CDTF">2024-05-15T12:52:00Z</dcterms:created>
  <dcterms:modified xsi:type="dcterms:W3CDTF">2024-05-30T13:02:00Z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